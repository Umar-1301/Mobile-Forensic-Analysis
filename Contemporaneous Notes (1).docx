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A86E" w14:textId="77777777" w:rsidR="00C5024D" w:rsidRDefault="00C5024D" w:rsidP="0097108F"/>
    <w:p w14:paraId="07387C97" w14:textId="77777777" w:rsidR="00C5024D" w:rsidRDefault="00C5024D" w:rsidP="0097108F"/>
    <w:p w14:paraId="175259CE" w14:textId="77777777" w:rsidR="00C5024D" w:rsidRDefault="00C5024D" w:rsidP="0097108F"/>
    <w:p w14:paraId="75E1439E" w14:textId="77777777" w:rsidR="00C5024D" w:rsidRDefault="00C5024D" w:rsidP="0097108F"/>
    <w:p w14:paraId="4048D2D6" w14:textId="77777777" w:rsidR="00C5024D" w:rsidRDefault="00C5024D" w:rsidP="0097108F"/>
    <w:p w14:paraId="0F2E8B12" w14:textId="77777777" w:rsidR="00C5024D" w:rsidRDefault="00C5024D" w:rsidP="0097108F"/>
    <w:p w14:paraId="43E4B594" w14:textId="77777777" w:rsidR="005F226F" w:rsidRPr="000E7026" w:rsidRDefault="005F226F" w:rsidP="0097108F">
      <w:pPr>
        <w:pStyle w:val="Title"/>
      </w:pPr>
    </w:p>
    <w:p w14:paraId="7F467200" w14:textId="00B17922" w:rsidR="00211723" w:rsidRDefault="00EB02A8" w:rsidP="00211723">
      <w:pPr>
        <w:pStyle w:val="Title"/>
      </w:pPr>
      <w:r>
        <w:t>CMP6186 – Mobile Device Forensics</w:t>
      </w:r>
    </w:p>
    <w:p w14:paraId="08AC87C1" w14:textId="56DD3473" w:rsidR="00EB02A8" w:rsidRDefault="00EB02A8" w:rsidP="00EB02A8">
      <w:pPr>
        <w:rPr>
          <w:sz w:val="28"/>
          <w:szCs w:val="32"/>
        </w:rPr>
      </w:pPr>
      <w:r w:rsidRPr="00EB02A8">
        <w:rPr>
          <w:sz w:val="28"/>
          <w:szCs w:val="32"/>
        </w:rPr>
        <w:t xml:space="preserve">Contemporaneous Notes </w:t>
      </w:r>
    </w:p>
    <w:p w14:paraId="17AB3246" w14:textId="77777777" w:rsidR="00EB02A8" w:rsidRDefault="00EB02A8" w:rsidP="00EB02A8">
      <w:pPr>
        <w:rPr>
          <w:sz w:val="28"/>
          <w:szCs w:val="32"/>
        </w:rPr>
      </w:pPr>
    </w:p>
    <w:p w14:paraId="2F183987" w14:textId="0699C429" w:rsidR="00EB02A8" w:rsidRDefault="00EB02A8" w:rsidP="00EB02A8">
      <w:pPr>
        <w:rPr>
          <w:sz w:val="28"/>
          <w:szCs w:val="28"/>
        </w:rPr>
      </w:pPr>
      <w:r w:rsidRPr="69B6B657">
        <w:rPr>
          <w:sz w:val="28"/>
          <w:szCs w:val="28"/>
        </w:rPr>
        <w:t>Name:</w:t>
      </w:r>
      <w:r w:rsidR="255610F0" w:rsidRPr="69B6B657">
        <w:rPr>
          <w:sz w:val="28"/>
          <w:szCs w:val="28"/>
        </w:rPr>
        <w:t xml:space="preserve"> Umar Hussain</w:t>
      </w:r>
    </w:p>
    <w:p w14:paraId="2619F1C1" w14:textId="44744B1E" w:rsidR="00EB02A8" w:rsidRPr="00EB02A8" w:rsidRDefault="00EB02A8" w:rsidP="00EB02A8">
      <w:pPr>
        <w:rPr>
          <w:sz w:val="28"/>
          <w:szCs w:val="28"/>
        </w:rPr>
      </w:pPr>
      <w:r w:rsidRPr="69B6B657">
        <w:rPr>
          <w:sz w:val="28"/>
          <w:szCs w:val="28"/>
        </w:rPr>
        <w:t>Student Number:</w:t>
      </w:r>
      <w:r w:rsidR="23AF0C15" w:rsidRPr="69B6B657">
        <w:rPr>
          <w:sz w:val="28"/>
          <w:szCs w:val="28"/>
        </w:rPr>
        <w:t xml:space="preserve"> 21183170</w:t>
      </w:r>
    </w:p>
    <w:p w14:paraId="6F246328" w14:textId="77777777" w:rsidR="00EB02A8" w:rsidRDefault="00EB02A8" w:rsidP="00EB02A8"/>
    <w:p w14:paraId="40CF2A8B" w14:textId="77777777" w:rsidR="00EB02A8" w:rsidRPr="00EB02A8" w:rsidRDefault="00EB02A8" w:rsidP="00EB02A8"/>
    <w:p w14:paraId="4B735B2C" w14:textId="77777777" w:rsidR="00A91F5A" w:rsidRDefault="00A91F5A" w:rsidP="00A91F5A"/>
    <w:p w14:paraId="34B71882" w14:textId="6F3400A0" w:rsidR="005F226F" w:rsidRDefault="005F226F" w:rsidP="0097108F"/>
    <w:p w14:paraId="3908EC51" w14:textId="7361764B" w:rsidR="005F226F" w:rsidRDefault="005F226F" w:rsidP="0097108F">
      <w:r>
        <w:br w:type="page"/>
      </w:r>
    </w:p>
    <w:sdt>
      <w:sdtPr>
        <w:id w:val="-15197620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807D97" w14:textId="77777777" w:rsidR="00E01C52" w:rsidRPr="00E01C52" w:rsidRDefault="005F226F">
          <w:pPr>
            <w:pStyle w:val="TOC2"/>
            <w:tabs>
              <w:tab w:val="left" w:pos="660"/>
              <w:tab w:val="right" w:leader="dot" w:pos="10194"/>
            </w:tabs>
            <w:rPr>
              <w:rStyle w:val="Heading1Char"/>
            </w:rPr>
          </w:pPr>
          <w:r w:rsidRPr="00E01C52">
            <w:rPr>
              <w:rStyle w:val="Heading1Char"/>
            </w:rPr>
            <w:t>Contents</w:t>
          </w:r>
        </w:p>
        <w:p w14:paraId="13B35DA7" w14:textId="77777777" w:rsidR="003755F5" w:rsidRDefault="005F226F">
          <w:pPr>
            <w:pStyle w:val="TOC1"/>
            <w:tabs>
              <w:tab w:val="left" w:pos="400"/>
              <w:tab w:val="right" w:leader="dot" w:pos="10194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55068" w:history="1">
            <w:r w:rsidR="003755F5" w:rsidRPr="00841126">
              <w:rPr>
                <w:rStyle w:val="Hyperlink"/>
                <w:noProof/>
              </w:rPr>
              <w:t>1.</w:t>
            </w:r>
            <w:r w:rsidR="003755F5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3755F5" w:rsidRPr="00841126">
              <w:rPr>
                <w:rStyle w:val="Hyperlink"/>
                <w:noProof/>
              </w:rPr>
              <w:t>Test Details</w:t>
            </w:r>
            <w:r w:rsidR="003755F5">
              <w:rPr>
                <w:noProof/>
                <w:webHidden/>
              </w:rPr>
              <w:tab/>
            </w:r>
            <w:r w:rsidR="003755F5">
              <w:rPr>
                <w:noProof/>
                <w:webHidden/>
              </w:rPr>
              <w:fldChar w:fldCharType="begin"/>
            </w:r>
            <w:r w:rsidR="003755F5">
              <w:rPr>
                <w:noProof/>
                <w:webHidden/>
              </w:rPr>
              <w:instrText xml:space="preserve"> PAGEREF _Toc163655068 \h </w:instrText>
            </w:r>
            <w:r w:rsidR="003755F5">
              <w:rPr>
                <w:noProof/>
                <w:webHidden/>
              </w:rPr>
            </w:r>
            <w:r w:rsidR="003755F5">
              <w:rPr>
                <w:noProof/>
                <w:webHidden/>
              </w:rPr>
              <w:fldChar w:fldCharType="separate"/>
            </w:r>
            <w:r w:rsidR="003755F5">
              <w:rPr>
                <w:noProof/>
                <w:webHidden/>
              </w:rPr>
              <w:t>3</w:t>
            </w:r>
            <w:r w:rsidR="003755F5">
              <w:rPr>
                <w:noProof/>
                <w:webHidden/>
              </w:rPr>
              <w:fldChar w:fldCharType="end"/>
            </w:r>
          </w:hyperlink>
        </w:p>
        <w:p w14:paraId="631C8B29" w14:textId="77777777" w:rsidR="003755F5" w:rsidRDefault="00000000">
          <w:pPr>
            <w:pStyle w:val="TOC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63655069" w:history="1">
            <w:r w:rsidR="003755F5" w:rsidRPr="00841126">
              <w:rPr>
                <w:rStyle w:val="Hyperlink"/>
                <w:noProof/>
              </w:rPr>
              <w:t>1.1.</w:t>
            </w:r>
            <w:r w:rsidR="003755F5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3755F5" w:rsidRPr="00841126">
              <w:rPr>
                <w:rStyle w:val="Hyperlink"/>
                <w:noProof/>
              </w:rPr>
              <w:t>Remit of Test</w:t>
            </w:r>
            <w:r w:rsidR="003755F5">
              <w:rPr>
                <w:noProof/>
                <w:webHidden/>
              </w:rPr>
              <w:tab/>
            </w:r>
            <w:r w:rsidR="003755F5">
              <w:rPr>
                <w:noProof/>
                <w:webHidden/>
              </w:rPr>
              <w:fldChar w:fldCharType="begin"/>
            </w:r>
            <w:r w:rsidR="003755F5">
              <w:rPr>
                <w:noProof/>
                <w:webHidden/>
              </w:rPr>
              <w:instrText xml:space="preserve"> PAGEREF _Toc163655069 \h </w:instrText>
            </w:r>
            <w:r w:rsidR="003755F5">
              <w:rPr>
                <w:noProof/>
                <w:webHidden/>
              </w:rPr>
            </w:r>
            <w:r w:rsidR="003755F5">
              <w:rPr>
                <w:noProof/>
                <w:webHidden/>
              </w:rPr>
              <w:fldChar w:fldCharType="separate"/>
            </w:r>
            <w:r w:rsidR="003755F5">
              <w:rPr>
                <w:noProof/>
                <w:webHidden/>
              </w:rPr>
              <w:t>3</w:t>
            </w:r>
            <w:r w:rsidR="003755F5">
              <w:rPr>
                <w:noProof/>
                <w:webHidden/>
              </w:rPr>
              <w:fldChar w:fldCharType="end"/>
            </w:r>
          </w:hyperlink>
        </w:p>
        <w:p w14:paraId="59138646" w14:textId="77777777" w:rsidR="003755F5" w:rsidRDefault="00000000">
          <w:pPr>
            <w:pStyle w:val="TOC1"/>
            <w:tabs>
              <w:tab w:val="left" w:pos="400"/>
              <w:tab w:val="right" w:leader="dot" w:pos="10194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63655070" w:history="1">
            <w:r w:rsidR="003755F5" w:rsidRPr="00841126">
              <w:rPr>
                <w:rStyle w:val="Hyperlink"/>
                <w:noProof/>
              </w:rPr>
              <w:t>2.</w:t>
            </w:r>
            <w:r w:rsidR="003755F5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3755F5" w:rsidRPr="00841126">
              <w:rPr>
                <w:rStyle w:val="Hyperlink"/>
                <w:noProof/>
              </w:rPr>
              <w:t>Questions</w:t>
            </w:r>
            <w:r w:rsidR="003755F5">
              <w:rPr>
                <w:noProof/>
                <w:webHidden/>
              </w:rPr>
              <w:tab/>
            </w:r>
            <w:r w:rsidR="003755F5">
              <w:rPr>
                <w:noProof/>
                <w:webHidden/>
              </w:rPr>
              <w:fldChar w:fldCharType="begin"/>
            </w:r>
            <w:r w:rsidR="003755F5">
              <w:rPr>
                <w:noProof/>
                <w:webHidden/>
              </w:rPr>
              <w:instrText xml:space="preserve"> PAGEREF _Toc163655070 \h </w:instrText>
            </w:r>
            <w:r w:rsidR="003755F5">
              <w:rPr>
                <w:noProof/>
                <w:webHidden/>
              </w:rPr>
            </w:r>
            <w:r w:rsidR="003755F5">
              <w:rPr>
                <w:noProof/>
                <w:webHidden/>
              </w:rPr>
              <w:fldChar w:fldCharType="separate"/>
            </w:r>
            <w:r w:rsidR="003755F5">
              <w:rPr>
                <w:noProof/>
                <w:webHidden/>
              </w:rPr>
              <w:t>3</w:t>
            </w:r>
            <w:r w:rsidR="003755F5">
              <w:rPr>
                <w:noProof/>
                <w:webHidden/>
              </w:rPr>
              <w:fldChar w:fldCharType="end"/>
            </w:r>
          </w:hyperlink>
        </w:p>
        <w:p w14:paraId="423DB18F" w14:textId="35177F1F" w:rsidR="009F6EC5" w:rsidRDefault="005F226F" w:rsidP="00446DC2">
          <w:r>
            <w:rPr>
              <w:noProof/>
            </w:rPr>
            <w:fldChar w:fldCharType="end"/>
          </w:r>
        </w:p>
      </w:sdtContent>
    </w:sdt>
    <w:p w14:paraId="0A6EDAB0" w14:textId="3CBD3BE5" w:rsidR="00BD62CE" w:rsidRDefault="00BD62CE" w:rsidP="00BD62CE">
      <w:pPr>
        <w:tabs>
          <w:tab w:val="left" w:pos="6725"/>
        </w:tabs>
      </w:pPr>
      <w:r>
        <w:tab/>
      </w:r>
    </w:p>
    <w:p w14:paraId="1E655111" w14:textId="59C5C6FB" w:rsidR="009F6EC5" w:rsidRDefault="009F6EC5" w:rsidP="00BD62CE">
      <w:pPr>
        <w:tabs>
          <w:tab w:val="left" w:pos="6725"/>
        </w:tabs>
        <w:rPr>
          <w:rFonts w:asciiTheme="majorHAnsi" w:hAnsiTheme="majorHAnsi"/>
          <w:color w:val="347B7C" w:themeColor="accent1" w:themeShade="BF"/>
          <w:szCs w:val="26"/>
        </w:rPr>
      </w:pPr>
      <w:r w:rsidRPr="00BD62CE">
        <w:br w:type="page"/>
      </w:r>
    </w:p>
    <w:p w14:paraId="165A6D6F" w14:textId="2770AB5E" w:rsidR="00446DC2" w:rsidRDefault="00211723" w:rsidP="00446DC2">
      <w:pPr>
        <w:pStyle w:val="Heading1"/>
        <w:numPr>
          <w:ilvl w:val="0"/>
          <w:numId w:val="15"/>
        </w:numPr>
      </w:pPr>
      <w:bookmarkStart w:id="0" w:name="_Toc163655068"/>
      <w:r>
        <w:lastRenderedPageBreak/>
        <w:t>Test Details</w:t>
      </w:r>
      <w:bookmarkEnd w:id="0"/>
      <w:r>
        <w:t xml:space="preserve"> </w:t>
      </w:r>
    </w:p>
    <w:p w14:paraId="57207DC9" w14:textId="431ABB9F" w:rsidR="00446DC2" w:rsidRDefault="00211723" w:rsidP="00E01C52">
      <w:pPr>
        <w:pStyle w:val="Heading2"/>
        <w:numPr>
          <w:ilvl w:val="1"/>
          <w:numId w:val="15"/>
        </w:numPr>
      </w:pPr>
      <w:bookmarkStart w:id="1" w:name="_Toc74126347"/>
      <w:bookmarkStart w:id="2" w:name="_Toc163655069"/>
      <w:r>
        <w:t>Remit of Test</w:t>
      </w:r>
      <w:bookmarkEnd w:id="1"/>
      <w:bookmarkEnd w:id="2"/>
    </w:p>
    <w:p w14:paraId="2BC775FC" w14:textId="2B50B26F" w:rsidR="00446DC2" w:rsidRDefault="00081FA0" w:rsidP="00E01C52">
      <w:pPr>
        <w:pStyle w:val="Heading1"/>
        <w:numPr>
          <w:ilvl w:val="0"/>
          <w:numId w:val="15"/>
        </w:numPr>
      </w:pPr>
      <w:bookmarkStart w:id="3" w:name="_Toc163655070"/>
      <w:r>
        <w:t>Questions</w:t>
      </w:r>
      <w:bookmarkEnd w:id="3"/>
    </w:p>
    <w:p w14:paraId="6FBEEECA" w14:textId="51DA0A4A" w:rsidR="00211723" w:rsidRDefault="00211723" w:rsidP="00211723">
      <w:pPr>
        <w:spacing w:after="0" w:line="312" w:lineRule="auto"/>
      </w:pPr>
    </w:p>
    <w:tbl>
      <w:tblPr>
        <w:tblStyle w:val="CCLSty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796"/>
      </w:tblGrid>
      <w:tr w:rsidR="00211723" w:rsidRPr="005E2B9A" w14:paraId="181EF1DD" w14:textId="77777777" w:rsidTr="69B6B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3CFC6247" w14:textId="77777777" w:rsidR="00211723" w:rsidRPr="005E2B9A" w:rsidRDefault="00211723" w:rsidP="007B1DDC">
            <w:pPr>
              <w:rPr>
                <w:b/>
                <w:szCs w:val="20"/>
              </w:rPr>
            </w:pPr>
            <w:r w:rsidRPr="005E2B9A">
              <w:rPr>
                <w:b/>
                <w:szCs w:val="20"/>
              </w:rPr>
              <w:t>Question 1:</w:t>
            </w:r>
          </w:p>
          <w:p w14:paraId="5AB97734" w14:textId="7717B7BA" w:rsidR="00211723" w:rsidRPr="005E2B9A" w:rsidRDefault="00EB02A8" w:rsidP="00211723">
            <w:pPr>
              <w:rPr>
                <w:szCs w:val="20"/>
              </w:rPr>
            </w:pPr>
            <w:r w:rsidRPr="00EB02A8">
              <w:rPr>
                <w:szCs w:val="20"/>
              </w:rPr>
              <w:t>Attribution of the mobile device to its owner.</w:t>
            </w:r>
          </w:p>
        </w:tc>
      </w:tr>
      <w:tr w:rsidR="00211723" w:rsidRPr="005E2B9A" w14:paraId="36D68366" w14:textId="77777777" w:rsidTr="69B6B657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317B4E" w14:textId="1FBF99AB" w:rsidR="00211723" w:rsidRPr="005E2B9A" w:rsidRDefault="00081FA0" w:rsidP="007B1DDC">
            <w:pPr>
              <w:rPr>
                <w:szCs w:val="20"/>
              </w:rPr>
            </w:pPr>
            <w:r>
              <w:rPr>
                <w:szCs w:val="20"/>
              </w:rPr>
              <w:t>Answer</w:t>
            </w:r>
          </w:p>
        </w:tc>
        <w:tc>
          <w:tcPr>
            <w:tcW w:w="7796" w:type="dxa"/>
          </w:tcPr>
          <w:p w14:paraId="63545F3D" w14:textId="35BBA6FE" w:rsidR="00211723" w:rsidRPr="005E2B9A" w:rsidRDefault="5FD21ADD" w:rsidP="007B1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Ross Geller</w:t>
            </w:r>
          </w:p>
        </w:tc>
      </w:tr>
      <w:tr w:rsidR="000850EC" w:rsidRPr="005E2B9A" w14:paraId="6109635B" w14:textId="77777777" w:rsidTr="69B6B657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E7DEB7" w14:textId="3E4AE8C4" w:rsidR="000850EC" w:rsidRPr="005E2B9A" w:rsidRDefault="00081FA0" w:rsidP="007B1DDC">
            <w:pPr>
              <w:rPr>
                <w:szCs w:val="20"/>
              </w:rPr>
            </w:pPr>
            <w:r>
              <w:rPr>
                <w:szCs w:val="20"/>
              </w:rPr>
              <w:t>Location of Answer</w:t>
            </w:r>
            <w:r w:rsidR="000850EC" w:rsidRPr="005E2B9A">
              <w:rPr>
                <w:szCs w:val="20"/>
              </w:rPr>
              <w:t xml:space="preserve"> </w:t>
            </w:r>
          </w:p>
        </w:tc>
        <w:tc>
          <w:tcPr>
            <w:tcW w:w="7796" w:type="dxa"/>
          </w:tcPr>
          <w:p w14:paraId="6257E56D" w14:textId="2FB4924E" w:rsidR="000850EC" w:rsidRPr="005E2B9A" w:rsidRDefault="47587071" w:rsidP="007B1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</w:t>
            </w:r>
            <w:proofErr w:type="spellStart"/>
            <w:r>
              <w:t>Cellbrite</w:t>
            </w:r>
            <w:proofErr w:type="spellEnd"/>
            <w:r>
              <w:t>, an extraction summary is presented</w:t>
            </w:r>
            <w:r w:rsidR="65BDCE57">
              <w:t xml:space="preserve"> after loading the ‘</w:t>
            </w:r>
            <w:proofErr w:type="spellStart"/>
            <w:r w:rsidR="65BDCE57">
              <w:t>ufdr</w:t>
            </w:r>
            <w:proofErr w:type="spellEnd"/>
            <w:r w:rsidR="65BDCE57">
              <w:t>’ file into the environment. On the bottom right</w:t>
            </w:r>
            <w:r w:rsidR="4B9B4DB6">
              <w:t xml:space="preserve"> is a ‘content table’, in which is a ‘Device Users’ </w:t>
            </w:r>
            <w:r w:rsidR="32B3FB4F">
              <w:t>content header</w:t>
            </w:r>
            <w:r w:rsidR="4B9B4DB6">
              <w:t xml:space="preserve">. </w:t>
            </w:r>
            <w:r w:rsidR="0873A8DF">
              <w:t>The content header (screenshot</w:t>
            </w:r>
            <w:r w:rsidR="3DFBC20F">
              <w:t xml:space="preserve"> </w:t>
            </w:r>
            <w:r w:rsidR="0873A8DF">
              <w:t xml:space="preserve">1) of ‘Device Users’ states 1 user, which </w:t>
            </w:r>
            <w:r w:rsidR="0EDA3F43">
              <w:t xml:space="preserve">can be reasonably assumed to be the owner of the device. Clicking on the </w:t>
            </w:r>
            <w:r w:rsidR="545A0A22">
              <w:t>header, reveals the name the mobile device is attributed</w:t>
            </w:r>
            <w:r w:rsidR="12066DE8">
              <w:t xml:space="preserve"> to (screenshot 2 and screenshot 3) and the user type </w:t>
            </w:r>
            <w:r w:rsidR="624F7F8F">
              <w:t>(</w:t>
            </w:r>
            <w:r w:rsidR="12066DE8">
              <w:t>screenshot 4)</w:t>
            </w:r>
          </w:p>
        </w:tc>
      </w:tr>
      <w:tr w:rsidR="00081FA0" w:rsidRPr="005E2B9A" w14:paraId="020FBCC4" w14:textId="77777777" w:rsidTr="69B6B657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58983F" w14:textId="30C94B6C" w:rsidR="00081FA0" w:rsidRDefault="00081FA0" w:rsidP="007B1DDC">
            <w:pPr>
              <w:rPr>
                <w:szCs w:val="20"/>
              </w:rPr>
            </w:pPr>
            <w:r>
              <w:rPr>
                <w:szCs w:val="20"/>
              </w:rPr>
              <w:t>Additional Notes</w:t>
            </w:r>
          </w:p>
        </w:tc>
        <w:tc>
          <w:tcPr>
            <w:tcW w:w="7796" w:type="dxa"/>
          </w:tcPr>
          <w:p w14:paraId="59701EE5" w14:textId="00EBB85D" w:rsidR="00081FA0" w:rsidRPr="005E2B9A" w:rsidRDefault="44625873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70A3CA" wp14:editId="7768BE37">
                  <wp:extent cx="4800600" cy="1600200"/>
                  <wp:effectExtent l="0" t="0" r="0" b="0"/>
                  <wp:docPr id="468106080" name="Picture 468106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Screenshot 1</w:t>
            </w:r>
          </w:p>
          <w:p w14:paraId="4BEE025F" w14:textId="0B8DA7A7" w:rsidR="00081FA0" w:rsidRPr="005E2B9A" w:rsidRDefault="00081FA0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C70939" w14:textId="602847E5" w:rsidR="00081FA0" w:rsidRPr="005E2B9A" w:rsidRDefault="44625873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09CA00" wp14:editId="2F38683D">
                  <wp:extent cx="1609950" cy="1047896"/>
                  <wp:effectExtent l="0" t="0" r="0" b="0"/>
                  <wp:docPr id="1494810978" name="Picture 1494810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563F4" w14:textId="7A1B0981" w:rsidR="00081FA0" w:rsidRPr="005E2B9A" w:rsidRDefault="44625873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 2</w:t>
            </w:r>
          </w:p>
          <w:p w14:paraId="4C803AA0" w14:textId="000F29B8" w:rsidR="00081FA0" w:rsidRPr="005E2B9A" w:rsidRDefault="44625873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B29863" wp14:editId="70FFC00D">
                  <wp:extent cx="2286319" cy="609685"/>
                  <wp:effectExtent l="0" t="0" r="0" b="0"/>
                  <wp:docPr id="529320844" name="Picture 529320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EE41E" w14:textId="064C2978" w:rsidR="00081FA0" w:rsidRPr="005E2B9A" w:rsidRDefault="44625873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Screen shot </w:t>
            </w:r>
            <w:proofErr w:type="gramStart"/>
            <w:r>
              <w:t>3</w:t>
            </w:r>
            <w:proofErr w:type="gramEnd"/>
          </w:p>
          <w:p w14:paraId="34DB2937" w14:textId="4B9DFC11" w:rsidR="00081FA0" w:rsidRPr="005E2B9A" w:rsidRDefault="44625873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6E6B0EF" wp14:editId="4ACF57EF">
                  <wp:extent cx="2105318" cy="257211"/>
                  <wp:effectExtent l="0" t="0" r="0" b="0"/>
                  <wp:docPr id="511063385" name="Picture 511063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59DB3" w14:textId="08C3D4EC" w:rsidR="00081FA0" w:rsidRPr="005E2B9A" w:rsidRDefault="44625873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 4</w:t>
            </w:r>
          </w:p>
        </w:tc>
      </w:tr>
    </w:tbl>
    <w:p w14:paraId="276B7D0F" w14:textId="23F82298" w:rsidR="00211723" w:rsidRPr="005E2B9A" w:rsidRDefault="00211723" w:rsidP="00DA4DC6">
      <w:pPr>
        <w:spacing w:line="259" w:lineRule="auto"/>
        <w:jc w:val="left"/>
        <w:rPr>
          <w:szCs w:val="20"/>
        </w:rPr>
      </w:pPr>
    </w:p>
    <w:tbl>
      <w:tblPr>
        <w:tblStyle w:val="CCLStyle"/>
        <w:tblW w:w="10177" w:type="dxa"/>
        <w:tblLook w:val="04A0" w:firstRow="1" w:lastRow="0" w:firstColumn="1" w:lastColumn="0" w:noHBand="0" w:noVBand="1"/>
      </w:tblPr>
      <w:tblGrid>
        <w:gridCol w:w="2121"/>
        <w:gridCol w:w="8056"/>
      </w:tblGrid>
      <w:tr w:rsidR="00211723" w:rsidRPr="005E2B9A" w14:paraId="31CA6776" w14:textId="77777777" w:rsidTr="69B6B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7" w:type="dxa"/>
            <w:gridSpan w:val="2"/>
          </w:tcPr>
          <w:p w14:paraId="49A315A6" w14:textId="77777777" w:rsidR="00211723" w:rsidRPr="005E2B9A" w:rsidRDefault="00211723" w:rsidP="00211723">
            <w:pPr>
              <w:rPr>
                <w:b/>
                <w:szCs w:val="20"/>
              </w:rPr>
            </w:pPr>
            <w:r w:rsidRPr="005E2B9A">
              <w:rPr>
                <w:b/>
                <w:szCs w:val="20"/>
              </w:rPr>
              <w:t>Question 2:</w:t>
            </w:r>
          </w:p>
          <w:p w14:paraId="128FCD79" w14:textId="410F0A35" w:rsidR="005E4E7A" w:rsidRPr="008D565A" w:rsidRDefault="00EB02A8" w:rsidP="00361D5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FuturaLtBT"/>
                <w:szCs w:val="20"/>
              </w:rPr>
            </w:pPr>
            <w:r w:rsidRPr="00EB02A8">
              <w:rPr>
                <w:rFonts w:cs="FuturaLtBT"/>
                <w:szCs w:val="20"/>
              </w:rPr>
              <w:lastRenderedPageBreak/>
              <w:t xml:space="preserve">Who added Ross to the conversation, in what application </w:t>
            </w:r>
            <w:r>
              <w:rPr>
                <w:rFonts w:cs="FuturaLtBT"/>
                <w:szCs w:val="20"/>
              </w:rPr>
              <w:t>and</w:t>
            </w:r>
            <w:r w:rsidRPr="00EB02A8">
              <w:rPr>
                <w:rFonts w:cs="FuturaLtBT"/>
                <w:szCs w:val="20"/>
              </w:rPr>
              <w:t xml:space="preserve"> when?</w:t>
            </w:r>
          </w:p>
        </w:tc>
      </w:tr>
      <w:tr w:rsidR="00081FA0" w:rsidRPr="005E2B9A" w14:paraId="03751F7F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EFDECD" w14:textId="7907679F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Answer</w:t>
            </w:r>
          </w:p>
        </w:tc>
        <w:tc>
          <w:tcPr>
            <w:tcW w:w="8055" w:type="dxa"/>
          </w:tcPr>
          <w:p w14:paraId="59433C82" w14:textId="28D35C8B" w:rsidR="00081FA0" w:rsidRPr="005E2B9A" w:rsidRDefault="7E3EE723" w:rsidP="00081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Gunthur</w:t>
            </w:r>
            <w:r w:rsidR="34D2012B">
              <w:t xml:space="preserve">, </w:t>
            </w:r>
            <w:r w:rsidR="10EA0C05">
              <w:t xml:space="preserve"> </w:t>
            </w:r>
            <w:proofErr w:type="spellStart"/>
            <w:r w:rsidR="34D2012B">
              <w:t>Whatsapp</w:t>
            </w:r>
            <w:proofErr w:type="spellEnd"/>
            <w:r w:rsidR="34D2012B">
              <w:t>,</w:t>
            </w:r>
            <w:r w:rsidR="60983EAC">
              <w:t xml:space="preserve"> </w:t>
            </w:r>
            <w:r w:rsidR="4C62C291">
              <w:t xml:space="preserve">date: </w:t>
            </w:r>
            <w:r w:rsidR="34D2012B">
              <w:t>03/09/</w:t>
            </w:r>
            <w:r w:rsidR="700F4209">
              <w:t>2019, time</w:t>
            </w:r>
            <w:r w:rsidR="102EAD69">
              <w:t>:</w:t>
            </w:r>
            <w:r w:rsidR="34D2012B">
              <w:t>1</w:t>
            </w:r>
            <w:r w:rsidR="40F33BBF">
              <w:t>5:05:00(UTC+1)</w:t>
            </w:r>
            <w:r w:rsidR="003C6EEC">
              <w:t xml:space="preserve"> – 14:05:00</w:t>
            </w:r>
          </w:p>
        </w:tc>
      </w:tr>
      <w:tr w:rsidR="00081FA0" w:rsidRPr="005E2B9A" w14:paraId="310C94AD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45FD90" w14:textId="6A80D2F4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Location of Answer</w:t>
            </w:r>
            <w:r w:rsidRPr="005E2B9A">
              <w:rPr>
                <w:szCs w:val="20"/>
              </w:rPr>
              <w:t xml:space="preserve"> </w:t>
            </w:r>
          </w:p>
        </w:tc>
        <w:tc>
          <w:tcPr>
            <w:tcW w:w="8055" w:type="dxa"/>
          </w:tcPr>
          <w:p w14:paraId="7B1D6084" w14:textId="6FC6EEA7" w:rsidR="00081FA0" w:rsidRPr="005E2B9A" w:rsidRDefault="367D35F1" w:rsidP="00081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Within the content </w:t>
            </w:r>
            <w:r w:rsidR="1290E89D">
              <w:t>table, there is a content header called ‘Chat’ (screenshot 1). Clicking this,</w:t>
            </w:r>
            <w:r w:rsidR="3E863CC4">
              <w:t xml:space="preserve"> all 28 chats are pres</w:t>
            </w:r>
            <w:r w:rsidR="19E85AF3">
              <w:t>e</w:t>
            </w:r>
            <w:r w:rsidR="3E863CC4">
              <w:t xml:space="preserve">nted </w:t>
            </w:r>
            <w:r w:rsidR="6CF1D2E5">
              <w:t xml:space="preserve">in table format, </w:t>
            </w:r>
            <w:r w:rsidR="3E863CC4">
              <w:t>where the user is present (screenshot 2)</w:t>
            </w:r>
            <w:r w:rsidR="2DF735EB">
              <w:t xml:space="preserve">, across platforms that include their phone number. From the ‘Participants’ section of the table, </w:t>
            </w:r>
            <w:r w:rsidR="1AE47F2C">
              <w:t xml:space="preserve">we can associate numbers used with names, and derive </w:t>
            </w:r>
            <w:r w:rsidR="4B689767">
              <w:t>t</w:t>
            </w:r>
            <w:r w:rsidR="1AE47F2C">
              <w:t xml:space="preserve">he number of ‘Ross’, the device owner (screenshot 3). </w:t>
            </w:r>
            <w:r w:rsidR="71E5DD4A">
              <w:t>Where participants are more than 2, indicates a group (screenshot 4)</w:t>
            </w:r>
            <w:r w:rsidR="3121A064">
              <w:t xml:space="preserve">. This shows all participants on this </w:t>
            </w:r>
            <w:proofErr w:type="spellStart"/>
            <w:r w:rsidR="3121A064">
              <w:t>whatsapp</w:t>
            </w:r>
            <w:proofErr w:type="spellEnd"/>
            <w:r w:rsidR="3121A064">
              <w:t xml:space="preserve"> group, and </w:t>
            </w:r>
            <w:r w:rsidR="637D8AEF">
              <w:t>pairing this with the chat window (screenshot 5) it can be derived that ‘Gunthur’ created the group</w:t>
            </w:r>
            <w:r w:rsidR="0B007765">
              <w:t xml:space="preserve">, naming it big bears, and then added ‘Ross’ at </w:t>
            </w:r>
            <w:r w:rsidR="146BFC19">
              <w:t>‘</w:t>
            </w:r>
            <w:r w:rsidR="0B007765">
              <w:t>15:05:00(UTC+1)</w:t>
            </w:r>
            <w:r w:rsidR="23712802">
              <w:t>’</w:t>
            </w:r>
            <w:r w:rsidR="0B007765">
              <w:t xml:space="preserve"> on </w:t>
            </w:r>
            <w:r w:rsidR="365506F1">
              <w:t>‘03/09/2019’</w:t>
            </w:r>
          </w:p>
        </w:tc>
      </w:tr>
      <w:tr w:rsidR="00081FA0" w:rsidRPr="005E2B9A" w14:paraId="3C88B98E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B079E7" w14:textId="6B29D260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Additional Notes</w:t>
            </w:r>
          </w:p>
        </w:tc>
        <w:tc>
          <w:tcPr>
            <w:tcW w:w="8055" w:type="dxa"/>
          </w:tcPr>
          <w:p w14:paraId="7D93C6E1" w14:textId="0DB6D889" w:rsidR="00081FA0" w:rsidRPr="005E2B9A" w:rsidRDefault="1C2B6290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A1A6444" wp14:editId="02CCCF0F">
                  <wp:extent cx="4800600" cy="409575"/>
                  <wp:effectExtent l="0" t="0" r="0" b="0"/>
                  <wp:docPr id="1487967381" name="Picture 1487967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66F84" w14:textId="41098FCF" w:rsidR="00081FA0" w:rsidRPr="005E2B9A" w:rsidRDefault="6C74FF96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 1</w:t>
            </w:r>
          </w:p>
          <w:p w14:paraId="738B44CA" w14:textId="2DB49937" w:rsidR="00081FA0" w:rsidRPr="005E2B9A" w:rsidRDefault="567BA3CC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565C7ED" wp14:editId="1FAA00E6">
                  <wp:extent cx="4972050" cy="4552950"/>
                  <wp:effectExtent l="0" t="0" r="0" b="0"/>
                  <wp:docPr id="1671440683" name="Picture 1671440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Screenshot 2</w:t>
            </w:r>
          </w:p>
          <w:p w14:paraId="62FE4D04" w14:textId="55D9A39B" w:rsidR="00081FA0" w:rsidRPr="005E2B9A" w:rsidRDefault="567BA3CC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A9654E" wp14:editId="61ADEDE3">
                  <wp:extent cx="2857899" cy="228632"/>
                  <wp:effectExtent l="0" t="0" r="0" b="0"/>
                  <wp:docPr id="1335409593" name="Picture 1335409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9E804" w14:textId="02BC4994" w:rsidR="00081FA0" w:rsidRPr="005E2B9A" w:rsidRDefault="2D6EA30A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 3</w:t>
            </w:r>
          </w:p>
          <w:p w14:paraId="436992F5" w14:textId="16871FB8" w:rsidR="00081FA0" w:rsidRPr="005E2B9A" w:rsidRDefault="5F649B3E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5733D561" wp14:editId="757206FA">
                  <wp:extent cx="4906058" cy="1991003"/>
                  <wp:effectExtent l="0" t="0" r="0" b="0"/>
                  <wp:docPr id="580555081" name="Picture 580555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58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5310D" w14:textId="4B79DFFD" w:rsidR="00081FA0" w:rsidRPr="005E2B9A" w:rsidRDefault="5F649B3E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 4</w:t>
            </w:r>
          </w:p>
          <w:p w14:paraId="7E1C7B91" w14:textId="43A9AF79" w:rsidR="00081FA0" w:rsidRPr="005E2B9A" w:rsidRDefault="2D6EA30A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327AD3" wp14:editId="469B7042">
                  <wp:extent cx="2495550" cy="4972050"/>
                  <wp:effectExtent l="0" t="0" r="0" b="0"/>
                  <wp:docPr id="2114296677" name="Picture 2114296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97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7FC63" w14:textId="3E172DED" w:rsidR="00081FA0" w:rsidRPr="005E2B9A" w:rsidRDefault="2D6EA30A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Screenshot </w:t>
            </w:r>
            <w:r w:rsidR="0D8CD6B5">
              <w:t>5</w:t>
            </w:r>
          </w:p>
          <w:p w14:paraId="6F417093" w14:textId="66FC66A9" w:rsidR="00081FA0" w:rsidRPr="005E2B9A" w:rsidRDefault="00081FA0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162D14" w14:textId="32561AE6" w:rsidR="00DA4DC6" w:rsidRPr="005E2B9A" w:rsidRDefault="00DA4DC6"/>
    <w:tbl>
      <w:tblPr>
        <w:tblStyle w:val="CCLStyle"/>
        <w:tblW w:w="0" w:type="auto"/>
        <w:tblLook w:val="04A0" w:firstRow="1" w:lastRow="0" w:firstColumn="1" w:lastColumn="0" w:noHBand="0" w:noVBand="1"/>
      </w:tblPr>
      <w:tblGrid>
        <w:gridCol w:w="2108"/>
        <w:gridCol w:w="8086"/>
      </w:tblGrid>
      <w:tr w:rsidR="005E4E7A" w:rsidRPr="005E2B9A" w14:paraId="493158FD" w14:textId="77777777" w:rsidTr="69B6B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4" w:type="dxa"/>
            <w:gridSpan w:val="2"/>
          </w:tcPr>
          <w:p w14:paraId="1C9503D6" w14:textId="62882592" w:rsidR="005E4E7A" w:rsidRPr="005E2B9A" w:rsidRDefault="005E4E7A" w:rsidP="007B1DDC">
            <w:pPr>
              <w:rPr>
                <w:b/>
                <w:szCs w:val="20"/>
              </w:rPr>
            </w:pPr>
            <w:r w:rsidRPr="005E2B9A">
              <w:rPr>
                <w:b/>
                <w:szCs w:val="20"/>
              </w:rPr>
              <w:t>Question 3:</w:t>
            </w:r>
          </w:p>
          <w:p w14:paraId="7D8A998B" w14:textId="3B1DAD43" w:rsidR="005E4E7A" w:rsidRPr="005E2B9A" w:rsidRDefault="00EB02A8" w:rsidP="007B1DD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FuturaLtBT"/>
                <w:szCs w:val="20"/>
              </w:rPr>
            </w:pPr>
            <w:r w:rsidRPr="00EB02A8">
              <w:rPr>
                <w:rFonts w:cs="FuturaLtBT"/>
                <w:szCs w:val="20"/>
              </w:rPr>
              <w:t>Who else is in this conversation?</w:t>
            </w:r>
          </w:p>
        </w:tc>
      </w:tr>
      <w:tr w:rsidR="00081FA0" w:rsidRPr="005E2B9A" w14:paraId="01C746E2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52FC68B" w14:textId="71ACE0D3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Answer</w:t>
            </w:r>
          </w:p>
        </w:tc>
        <w:tc>
          <w:tcPr>
            <w:tcW w:w="8086" w:type="dxa"/>
          </w:tcPr>
          <w:p w14:paraId="14E073CD" w14:textId="426DF03D" w:rsidR="00081FA0" w:rsidRPr="005E2B9A" w:rsidRDefault="141370CD" w:rsidP="00081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Janice, Phoebe Buffay, Gunthur, Rachael Green, Monica Geller, David, Joey Tribbiani and Chandler Bing</w:t>
            </w:r>
          </w:p>
        </w:tc>
      </w:tr>
      <w:tr w:rsidR="00081FA0" w:rsidRPr="005E2B9A" w14:paraId="4E737F49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54F7038C" w14:textId="076402F5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Location of Answer</w:t>
            </w:r>
            <w:r w:rsidRPr="005E2B9A">
              <w:rPr>
                <w:szCs w:val="20"/>
              </w:rPr>
              <w:t xml:space="preserve"> </w:t>
            </w:r>
          </w:p>
        </w:tc>
        <w:tc>
          <w:tcPr>
            <w:tcW w:w="8086" w:type="dxa"/>
          </w:tcPr>
          <w:p w14:paraId="234FFB96" w14:textId="6F0626AB" w:rsidR="00081FA0" w:rsidRPr="005E2B9A" w:rsidRDefault="49AC8CF4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uturaLtBT,Italic"/>
              </w:rPr>
            </w:pPr>
            <w:r w:rsidRPr="69B6B657">
              <w:rPr>
                <w:rFonts w:cs="FuturaLtBT,Italic"/>
              </w:rPr>
              <w:t>The chats are presented on a table, in which is a column called ‘Participants’. We can see the numbers in the conversation named ‘Big Bears’ and the associated name (screenshot 1)</w:t>
            </w:r>
          </w:p>
        </w:tc>
      </w:tr>
      <w:tr w:rsidR="00081FA0" w:rsidRPr="005E2B9A" w14:paraId="25FF4950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FE6EC89" w14:textId="70BA8C47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Additional Notes</w:t>
            </w:r>
          </w:p>
        </w:tc>
        <w:tc>
          <w:tcPr>
            <w:tcW w:w="8086" w:type="dxa"/>
          </w:tcPr>
          <w:p w14:paraId="3BDA3776" w14:textId="5927DC2F" w:rsidR="00081FA0" w:rsidRPr="005E2B9A" w:rsidRDefault="01EADBC2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F9B984D" wp14:editId="34E3D999">
                  <wp:extent cx="2781688" cy="1533739"/>
                  <wp:effectExtent l="0" t="0" r="0" b="0"/>
                  <wp:docPr id="1590114279" name="Picture 1590114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A2241" w14:textId="36B16D0D" w:rsidR="00081FA0" w:rsidRPr="005E2B9A" w:rsidRDefault="01EADBC2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 1</w:t>
            </w:r>
          </w:p>
          <w:p w14:paraId="55162E6F" w14:textId="6780AD20" w:rsidR="00081FA0" w:rsidRPr="005E2B9A" w:rsidRDefault="00081FA0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2C48F8" w14:textId="6B0DAD32" w:rsidR="00081FA0" w:rsidRPr="005E2B9A" w:rsidRDefault="50BC7137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names are full names apart from David. Another chat with Rachael Green mentions ‘Minsk David’ which can be inferred as </w:t>
            </w:r>
            <w:proofErr w:type="spellStart"/>
            <w:r>
              <w:t>Davids</w:t>
            </w:r>
            <w:proofErr w:type="spellEnd"/>
            <w:r>
              <w:t xml:space="preserve"> full name:</w:t>
            </w:r>
          </w:p>
          <w:p w14:paraId="190D1585" w14:textId="6FBBE47A" w:rsidR="00081FA0" w:rsidRPr="005E2B9A" w:rsidRDefault="636C0241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B786BC" wp14:editId="4B72EB56">
                  <wp:extent cx="3258005" cy="3229426"/>
                  <wp:effectExtent l="0" t="0" r="0" b="0"/>
                  <wp:docPr id="1603461083" name="Picture 1603461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322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7BBC9" w14:textId="3FA47AAD" w:rsidR="00DA4DC6" w:rsidRPr="005E2B9A" w:rsidRDefault="00DA4DC6"/>
    <w:tbl>
      <w:tblPr>
        <w:tblStyle w:val="CCLStyle"/>
        <w:tblW w:w="0" w:type="auto"/>
        <w:tblLook w:val="04A0" w:firstRow="1" w:lastRow="0" w:firstColumn="1" w:lastColumn="0" w:noHBand="0" w:noVBand="1"/>
      </w:tblPr>
      <w:tblGrid>
        <w:gridCol w:w="2122"/>
        <w:gridCol w:w="8060"/>
      </w:tblGrid>
      <w:tr w:rsidR="005E4E7A" w:rsidRPr="005E2B9A" w14:paraId="6F5F2FD2" w14:textId="77777777" w:rsidTr="69B6B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2" w:type="dxa"/>
            <w:gridSpan w:val="2"/>
          </w:tcPr>
          <w:p w14:paraId="10503D5C" w14:textId="19CC2658" w:rsidR="005E4E7A" w:rsidRPr="005E2B9A" w:rsidRDefault="005E4E7A" w:rsidP="007B1DDC">
            <w:pPr>
              <w:rPr>
                <w:b/>
                <w:szCs w:val="20"/>
              </w:rPr>
            </w:pPr>
            <w:r w:rsidRPr="005E2B9A">
              <w:rPr>
                <w:b/>
                <w:szCs w:val="20"/>
              </w:rPr>
              <w:t>Question 4:</w:t>
            </w:r>
          </w:p>
          <w:p w14:paraId="714E9962" w14:textId="1DB9BD08" w:rsidR="005E4E7A" w:rsidRPr="005E2B9A" w:rsidRDefault="00EB02A8" w:rsidP="007B1DD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FuturaLtBT"/>
                <w:szCs w:val="20"/>
              </w:rPr>
            </w:pPr>
            <w:r w:rsidRPr="00EB02A8">
              <w:rPr>
                <w:rFonts w:cs="FuturaLtBT"/>
                <w:szCs w:val="20"/>
              </w:rPr>
              <w:t xml:space="preserve">What is the conversation called </w:t>
            </w:r>
            <w:r>
              <w:rPr>
                <w:rFonts w:cs="FuturaLtBT"/>
                <w:szCs w:val="20"/>
              </w:rPr>
              <w:t>and</w:t>
            </w:r>
            <w:r w:rsidRPr="00EB02A8">
              <w:rPr>
                <w:rFonts w:cs="FuturaLtBT"/>
                <w:szCs w:val="20"/>
              </w:rPr>
              <w:t xml:space="preserve"> when was it first created?</w:t>
            </w:r>
          </w:p>
        </w:tc>
      </w:tr>
      <w:tr w:rsidR="00081FA0" w:rsidRPr="005E2B9A" w14:paraId="2166149D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BA88CC" w14:textId="1039F6F4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Answer</w:t>
            </w:r>
          </w:p>
        </w:tc>
        <w:tc>
          <w:tcPr>
            <w:tcW w:w="8060" w:type="dxa"/>
          </w:tcPr>
          <w:p w14:paraId="5C1EB72D" w14:textId="431D0DBF" w:rsidR="00081FA0" w:rsidRPr="005E2B9A" w:rsidRDefault="251AED05" w:rsidP="00081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 Bear</w:t>
            </w:r>
            <w:r w:rsidR="6C691852">
              <w:t>, 03/09/2019 15:05:00</w:t>
            </w:r>
            <w:r w:rsidR="003C6EEC">
              <w:t>(UTC +1) – 14:05:00</w:t>
            </w:r>
          </w:p>
        </w:tc>
      </w:tr>
      <w:tr w:rsidR="00081FA0" w:rsidRPr="005E2B9A" w14:paraId="0B630F65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3187A6" w14:textId="7553B3A1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Location of Answer</w:t>
            </w:r>
            <w:r w:rsidRPr="005E2B9A">
              <w:rPr>
                <w:szCs w:val="20"/>
              </w:rPr>
              <w:t xml:space="preserve"> </w:t>
            </w:r>
          </w:p>
        </w:tc>
        <w:tc>
          <w:tcPr>
            <w:tcW w:w="8060" w:type="dxa"/>
          </w:tcPr>
          <w:p w14:paraId="5B2DE97C" w14:textId="2D6D7970" w:rsidR="00081FA0" w:rsidRPr="005E2B9A" w:rsidRDefault="75835635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uturaLtBT,Italic"/>
              </w:rPr>
            </w:pPr>
            <w:r w:rsidRPr="69B6B657">
              <w:rPr>
                <w:rFonts w:cs="FuturaLtBT,Italic"/>
              </w:rPr>
              <w:t>In the chat window, presenting the messages sent, the name is presented as being set when the chat was established (screenshot 1)</w:t>
            </w:r>
            <w:r w:rsidR="17619FB8" w:rsidRPr="69B6B657">
              <w:rPr>
                <w:rFonts w:cs="FuturaLtBT,Italic"/>
              </w:rPr>
              <w:t xml:space="preserve">. The established time is presented </w:t>
            </w:r>
            <w:r w:rsidR="17619FB8" w:rsidRPr="69B6B657">
              <w:rPr>
                <w:rFonts w:cs="FuturaLtBT,Italic"/>
              </w:rPr>
              <w:lastRenderedPageBreak/>
              <w:t>through the ‘Start Time’ column in the chats table (screenshot 2)</w:t>
            </w:r>
            <w:r w:rsidR="41A1F228" w:rsidRPr="69B6B657">
              <w:rPr>
                <w:rFonts w:cs="FuturaLtBT,Italic"/>
              </w:rPr>
              <w:t>, and both times</w:t>
            </w:r>
            <w:r w:rsidR="6D97464F" w:rsidRPr="69B6B657">
              <w:rPr>
                <w:rFonts w:cs="FuturaLtBT,Italic"/>
              </w:rPr>
              <w:t xml:space="preserve"> and dates</w:t>
            </w:r>
            <w:r w:rsidR="41A1F228" w:rsidRPr="69B6B657">
              <w:rPr>
                <w:rFonts w:cs="FuturaLtBT,Italic"/>
              </w:rPr>
              <w:t xml:space="preserve"> are the same.</w:t>
            </w:r>
          </w:p>
        </w:tc>
      </w:tr>
      <w:tr w:rsidR="00081FA0" w:rsidRPr="005E2B9A" w14:paraId="38DC2AF2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5244E5" w14:textId="717640B8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Additional Notes</w:t>
            </w:r>
          </w:p>
        </w:tc>
        <w:tc>
          <w:tcPr>
            <w:tcW w:w="8060" w:type="dxa"/>
          </w:tcPr>
          <w:p w14:paraId="3D338E53" w14:textId="432B5678" w:rsidR="00081FA0" w:rsidRPr="005E2B9A" w:rsidRDefault="300DD51A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2ABF57D" wp14:editId="7014B914">
                  <wp:extent cx="3258005" cy="1190791"/>
                  <wp:effectExtent l="0" t="0" r="0" b="0"/>
                  <wp:docPr id="1952596933" name="Picture 1952596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F9D94" w14:textId="5E6DFFA6" w:rsidR="00081FA0" w:rsidRPr="005E2B9A" w:rsidRDefault="300DD51A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 1</w:t>
            </w:r>
          </w:p>
          <w:p w14:paraId="283A4E6D" w14:textId="1A8C98AD" w:rsidR="00081FA0" w:rsidRPr="005E2B9A" w:rsidRDefault="300DD51A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3020F16" wp14:editId="7BD81EA2">
                  <wp:extent cx="1752844" cy="2057687"/>
                  <wp:effectExtent l="0" t="0" r="0" b="0"/>
                  <wp:docPr id="1069539042" name="Picture 1069539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4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9EFAA" w14:textId="2B2524DC" w:rsidR="00081FA0" w:rsidRPr="005E2B9A" w:rsidRDefault="300DD51A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 2</w:t>
            </w:r>
          </w:p>
        </w:tc>
      </w:tr>
    </w:tbl>
    <w:p w14:paraId="4C577D7C" w14:textId="77777777" w:rsidR="00211723" w:rsidRDefault="00211723" w:rsidP="00211723">
      <w:pPr>
        <w:rPr>
          <w:szCs w:val="20"/>
        </w:rPr>
      </w:pPr>
    </w:p>
    <w:p w14:paraId="54B38107" w14:textId="77777777" w:rsidR="00EB02A8" w:rsidRPr="005E2B9A" w:rsidRDefault="00EB02A8" w:rsidP="00211723">
      <w:pPr>
        <w:rPr>
          <w:szCs w:val="20"/>
        </w:rPr>
      </w:pPr>
    </w:p>
    <w:tbl>
      <w:tblPr>
        <w:tblStyle w:val="CCLStyle"/>
        <w:tblW w:w="0" w:type="auto"/>
        <w:tblLook w:val="04A0" w:firstRow="1" w:lastRow="0" w:firstColumn="1" w:lastColumn="0" w:noHBand="0" w:noVBand="1"/>
      </w:tblPr>
      <w:tblGrid>
        <w:gridCol w:w="1748"/>
        <w:gridCol w:w="8446"/>
      </w:tblGrid>
      <w:tr w:rsidR="005E4E7A" w:rsidRPr="005E2B9A" w14:paraId="73D79EEF" w14:textId="77777777" w:rsidTr="69B6B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4" w:type="dxa"/>
            <w:gridSpan w:val="2"/>
          </w:tcPr>
          <w:p w14:paraId="17C8F3BF" w14:textId="201BE23E" w:rsidR="005E4E7A" w:rsidRPr="005E2B9A" w:rsidRDefault="005E4E7A" w:rsidP="007B1DDC">
            <w:pPr>
              <w:rPr>
                <w:b/>
                <w:szCs w:val="20"/>
              </w:rPr>
            </w:pPr>
            <w:r w:rsidRPr="005E2B9A">
              <w:rPr>
                <w:b/>
                <w:szCs w:val="20"/>
              </w:rPr>
              <w:t>Question 5:</w:t>
            </w:r>
          </w:p>
          <w:p w14:paraId="133BAFE5" w14:textId="354190D9" w:rsidR="005E4E7A" w:rsidRPr="005E2B9A" w:rsidRDefault="00EB02A8" w:rsidP="007B1DD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FuturaLtBT"/>
                <w:szCs w:val="20"/>
              </w:rPr>
            </w:pPr>
            <w:r w:rsidRPr="00EB02A8">
              <w:rPr>
                <w:rFonts w:cs="FuturaLtBT"/>
                <w:szCs w:val="20"/>
              </w:rPr>
              <w:t>What time was the first image shared in the group and who sent it?</w:t>
            </w:r>
          </w:p>
        </w:tc>
      </w:tr>
      <w:tr w:rsidR="00081FA0" w:rsidRPr="005E2B9A" w14:paraId="4DBF0D7A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1F92040" w14:textId="1AC3A6EA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Answer</w:t>
            </w:r>
          </w:p>
        </w:tc>
        <w:tc>
          <w:tcPr>
            <w:tcW w:w="8446" w:type="dxa"/>
          </w:tcPr>
          <w:p w14:paraId="3D57009B" w14:textId="65EAC773" w:rsidR="00081FA0" w:rsidRPr="005E2B9A" w:rsidRDefault="34822256" w:rsidP="00081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15:09:46(UTC+1)</w:t>
            </w:r>
            <w:r w:rsidR="003C6EEC">
              <w:t xml:space="preserve"> – 14:09:46</w:t>
            </w:r>
            <w:r>
              <w:t>, Gunthur sent it</w:t>
            </w:r>
          </w:p>
        </w:tc>
      </w:tr>
      <w:tr w:rsidR="00081FA0" w:rsidRPr="005E2B9A" w14:paraId="60706E4B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574F2FD" w14:textId="786FF403" w:rsidR="00081FA0" w:rsidRPr="005E2B9A" w:rsidRDefault="00081FA0" w:rsidP="00081FA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Location of Answer</w:t>
            </w:r>
            <w:r w:rsidRPr="005E2B9A">
              <w:rPr>
                <w:szCs w:val="20"/>
              </w:rPr>
              <w:t xml:space="preserve"> </w:t>
            </w:r>
          </w:p>
        </w:tc>
        <w:tc>
          <w:tcPr>
            <w:tcW w:w="8446" w:type="dxa"/>
          </w:tcPr>
          <w:p w14:paraId="629A9C70" w14:textId="08EA89AD" w:rsidR="00081FA0" w:rsidRPr="005E2B9A" w:rsidRDefault="0046D75A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uturaLtBT"/>
              </w:rPr>
            </w:pPr>
            <w:r w:rsidRPr="69B6B657">
              <w:rPr>
                <w:rFonts w:cs="FuturaLtBT"/>
              </w:rPr>
              <w:t xml:space="preserve">In the chat window, the chats can be traversed in the order they were sent and stored on </w:t>
            </w:r>
            <w:proofErr w:type="spellStart"/>
            <w:r w:rsidRPr="69B6B657">
              <w:rPr>
                <w:rFonts w:cs="FuturaLtBT"/>
              </w:rPr>
              <w:t>whatsapp</w:t>
            </w:r>
            <w:proofErr w:type="spellEnd"/>
            <w:r w:rsidRPr="69B6B657">
              <w:rPr>
                <w:rFonts w:cs="FuturaLtBT"/>
              </w:rPr>
              <w:t>. Here, the first image sent can be seen (screenshot 1)</w:t>
            </w:r>
            <w:r w:rsidR="32A2C1E5" w:rsidRPr="69B6B657">
              <w:rPr>
                <w:rFonts w:cs="FuturaLtBT"/>
              </w:rPr>
              <w:t xml:space="preserve"> with its ‘jpeg’ extension. Additionally, under the message we can view the sources associated with th</w:t>
            </w:r>
            <w:r w:rsidR="7D90A1BC" w:rsidRPr="69B6B657">
              <w:rPr>
                <w:rFonts w:cs="FuturaLtBT"/>
              </w:rPr>
              <w:t>e message (screenshot 2)</w:t>
            </w:r>
          </w:p>
        </w:tc>
      </w:tr>
      <w:tr w:rsidR="00081FA0" w:rsidRPr="005E2B9A" w14:paraId="79621235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54442BE1" w14:textId="31C9B8E7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Additional Notes</w:t>
            </w:r>
          </w:p>
        </w:tc>
        <w:tc>
          <w:tcPr>
            <w:tcW w:w="8446" w:type="dxa"/>
          </w:tcPr>
          <w:p w14:paraId="51DB239A" w14:textId="7C25FAB5" w:rsidR="00081FA0" w:rsidRPr="005E2B9A" w:rsidRDefault="470754A6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1CDFB9" wp14:editId="0F331253">
                  <wp:extent cx="3324689" cy="1810003"/>
                  <wp:effectExtent l="0" t="0" r="0" b="0"/>
                  <wp:docPr id="1142216388" name="Picture 1142216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268EB" w14:textId="6BEB4056" w:rsidR="00081FA0" w:rsidRPr="005E2B9A" w:rsidRDefault="470754A6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 1</w:t>
            </w:r>
          </w:p>
          <w:p w14:paraId="56544183" w14:textId="770962AB" w:rsidR="00081FA0" w:rsidRPr="005E2B9A" w:rsidRDefault="3F1F1AE7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3264759C" wp14:editId="7C7EFCB2">
                  <wp:extent cx="5219702" cy="485775"/>
                  <wp:effectExtent l="0" t="0" r="0" b="0"/>
                  <wp:docPr id="364873698" name="Picture 364873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2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Screenshot 2</w:t>
            </w:r>
          </w:p>
        </w:tc>
      </w:tr>
    </w:tbl>
    <w:p w14:paraId="209D9780" w14:textId="22C7535B" w:rsidR="00626E1D" w:rsidRDefault="00626E1D"/>
    <w:tbl>
      <w:tblPr>
        <w:tblStyle w:val="CCLSty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8072"/>
      </w:tblGrid>
      <w:tr w:rsidR="005E4E7A" w:rsidRPr="005E2B9A" w14:paraId="37502EC0" w14:textId="77777777" w:rsidTr="69B6B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4" w:type="dxa"/>
            <w:gridSpan w:val="2"/>
          </w:tcPr>
          <w:p w14:paraId="65D70034" w14:textId="536D3BD7" w:rsidR="005E4E7A" w:rsidRPr="005E2B9A" w:rsidRDefault="005E4E7A" w:rsidP="007B1DDC">
            <w:pPr>
              <w:rPr>
                <w:b/>
                <w:szCs w:val="20"/>
              </w:rPr>
            </w:pPr>
            <w:r w:rsidRPr="005E2B9A">
              <w:rPr>
                <w:b/>
                <w:szCs w:val="20"/>
              </w:rPr>
              <w:t>Question 6:</w:t>
            </w:r>
          </w:p>
          <w:p w14:paraId="042FC2C8" w14:textId="390A205B" w:rsidR="005E4E7A" w:rsidRPr="005E2B9A" w:rsidRDefault="00EB02A8" w:rsidP="007B1DD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FuturaLtBT"/>
                <w:szCs w:val="20"/>
              </w:rPr>
            </w:pPr>
            <w:r w:rsidRPr="00EB02A8">
              <w:rPr>
                <w:rFonts w:cs="FuturaLtBT"/>
                <w:szCs w:val="20"/>
              </w:rPr>
              <w:t>To whom was the message sent to betray the group?</w:t>
            </w:r>
          </w:p>
        </w:tc>
      </w:tr>
      <w:tr w:rsidR="00081FA0" w:rsidRPr="005E2B9A" w14:paraId="09D69196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1E4927" w14:textId="5EE7224B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Answer</w:t>
            </w:r>
          </w:p>
        </w:tc>
        <w:tc>
          <w:tcPr>
            <w:tcW w:w="8072" w:type="dxa"/>
          </w:tcPr>
          <w:p w14:paraId="16E92900" w14:textId="162ACE1A" w:rsidR="00081FA0" w:rsidRPr="005E2B9A" w:rsidRDefault="2B96595F" w:rsidP="00081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Janice </w:t>
            </w:r>
            <w:proofErr w:type="spellStart"/>
            <w:r>
              <w:t>Litman-Goralnik</w:t>
            </w:r>
            <w:proofErr w:type="spellEnd"/>
          </w:p>
        </w:tc>
      </w:tr>
      <w:tr w:rsidR="00081FA0" w:rsidRPr="005E2B9A" w14:paraId="639EB354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9BDDE5" w14:textId="266715AD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Location of Answer</w:t>
            </w:r>
            <w:r w:rsidRPr="005E2B9A">
              <w:rPr>
                <w:szCs w:val="20"/>
              </w:rPr>
              <w:t xml:space="preserve"> </w:t>
            </w:r>
          </w:p>
        </w:tc>
        <w:tc>
          <w:tcPr>
            <w:tcW w:w="8072" w:type="dxa"/>
          </w:tcPr>
          <w:p w14:paraId="019C48BA" w14:textId="0169A5DD" w:rsidR="00081FA0" w:rsidRPr="005E2B9A" w:rsidRDefault="015606EF" w:rsidP="69B6B6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uturaLtBT,Italic"/>
              </w:rPr>
            </w:pPr>
            <w:r w:rsidRPr="69B6B657">
              <w:rPr>
                <w:rFonts w:cs="FuturaLtBT,Italic"/>
              </w:rPr>
              <w:t>Through the file path - \USERDATA(ExtX)\Root\data\com.google.android.gm\databases\EmailProvider.db. This will present emails between ‘Ross’</w:t>
            </w:r>
            <w:r w:rsidR="4C43E6C6" w:rsidRPr="69B6B657">
              <w:rPr>
                <w:rFonts w:cs="FuturaLtBT,Italic"/>
              </w:rPr>
              <w:t xml:space="preserve"> and ‘Janice’ where the messages </w:t>
            </w:r>
            <w:proofErr w:type="spellStart"/>
            <w:r w:rsidR="4C43E6C6" w:rsidRPr="69B6B657">
              <w:rPr>
                <w:rFonts w:cs="FuturaLtBT,Italic"/>
              </w:rPr>
              <w:t>potray</w:t>
            </w:r>
            <w:proofErr w:type="spellEnd"/>
            <w:r w:rsidR="4C43E6C6" w:rsidRPr="69B6B657">
              <w:rPr>
                <w:rFonts w:cs="FuturaLtBT,Italic"/>
              </w:rPr>
              <w:t xml:space="preserve"> their intention to betray the group and sell the ‘Porche Patent’</w:t>
            </w:r>
          </w:p>
        </w:tc>
      </w:tr>
      <w:tr w:rsidR="00081FA0" w:rsidRPr="005E2B9A" w14:paraId="334FCA2A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527A5A" w14:textId="22A4E40E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Additional Notes</w:t>
            </w:r>
          </w:p>
        </w:tc>
        <w:tc>
          <w:tcPr>
            <w:tcW w:w="8072" w:type="dxa"/>
          </w:tcPr>
          <w:p w14:paraId="7DDF21CE" w14:textId="78B6CEAD" w:rsidR="00081FA0" w:rsidRPr="005E2B9A" w:rsidRDefault="5B431709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7C6B8C" wp14:editId="3CD0DCCB">
                  <wp:extent cx="3248478" cy="1105054"/>
                  <wp:effectExtent l="0" t="0" r="0" b="0"/>
                  <wp:docPr id="1672445360" name="Picture 1672445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8C57D" w14:textId="4A710F2E" w:rsidR="00081FA0" w:rsidRPr="005E2B9A" w:rsidRDefault="5560B2C7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 1</w:t>
            </w:r>
          </w:p>
          <w:p w14:paraId="292CB606" w14:textId="24FA045C" w:rsidR="00081FA0" w:rsidRPr="005E2B9A" w:rsidRDefault="5560B2C7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3682F8" wp14:editId="07EA02C8">
                  <wp:extent cx="4981574" cy="476250"/>
                  <wp:effectExtent l="0" t="0" r="0" b="0"/>
                  <wp:docPr id="1311108014" name="Picture 1311108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4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Sreenshot</w:t>
            </w:r>
            <w:proofErr w:type="spellEnd"/>
            <w:r>
              <w:t xml:space="preserve"> 2</w:t>
            </w:r>
          </w:p>
        </w:tc>
      </w:tr>
    </w:tbl>
    <w:p w14:paraId="36D523B1" w14:textId="541BB143" w:rsidR="00DA4DC6" w:rsidRPr="005E2B9A" w:rsidRDefault="00DA4DC6"/>
    <w:tbl>
      <w:tblPr>
        <w:tblStyle w:val="CCLStyle"/>
        <w:tblW w:w="0" w:type="auto"/>
        <w:tblLook w:val="04A0" w:firstRow="1" w:lastRow="0" w:firstColumn="1" w:lastColumn="0" w:noHBand="0" w:noVBand="1"/>
      </w:tblPr>
      <w:tblGrid>
        <w:gridCol w:w="2122"/>
        <w:gridCol w:w="8056"/>
      </w:tblGrid>
      <w:tr w:rsidR="005E4E7A" w:rsidRPr="005E2B9A" w14:paraId="54AFF7A5" w14:textId="77777777" w:rsidTr="69B6B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8" w:type="dxa"/>
            <w:gridSpan w:val="2"/>
          </w:tcPr>
          <w:p w14:paraId="635D61A3" w14:textId="206DFED0" w:rsidR="005E4E7A" w:rsidRPr="005E2B9A" w:rsidRDefault="005E4E7A" w:rsidP="007B1DDC">
            <w:pPr>
              <w:rPr>
                <w:b/>
                <w:szCs w:val="20"/>
              </w:rPr>
            </w:pPr>
            <w:r w:rsidRPr="005E2B9A">
              <w:rPr>
                <w:b/>
                <w:szCs w:val="20"/>
              </w:rPr>
              <w:t>Question 7:</w:t>
            </w:r>
          </w:p>
          <w:p w14:paraId="1077882E" w14:textId="6455703B" w:rsidR="005E4E7A" w:rsidRPr="005E2B9A" w:rsidRDefault="00EB02A8" w:rsidP="007B1DD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FuturaLtBT"/>
                <w:szCs w:val="20"/>
              </w:rPr>
            </w:pPr>
            <w:r w:rsidRPr="00EB02A8">
              <w:rPr>
                <w:rFonts w:cs="FuturaLtBT"/>
                <w:szCs w:val="20"/>
              </w:rPr>
              <w:t>What application was used to search for information on ‘Vitality Blast’?</w:t>
            </w:r>
          </w:p>
        </w:tc>
      </w:tr>
      <w:tr w:rsidR="00081FA0" w:rsidRPr="005E2B9A" w14:paraId="6D57057F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BC51D9" w14:textId="641B756E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Answer</w:t>
            </w:r>
          </w:p>
        </w:tc>
        <w:tc>
          <w:tcPr>
            <w:tcW w:w="8056" w:type="dxa"/>
          </w:tcPr>
          <w:p w14:paraId="3C9CFB07" w14:textId="22344F25" w:rsidR="00081FA0" w:rsidRPr="005E2B9A" w:rsidRDefault="4A7838B0" w:rsidP="00081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Browser</w:t>
            </w:r>
          </w:p>
        </w:tc>
      </w:tr>
      <w:tr w:rsidR="00081FA0" w:rsidRPr="005E2B9A" w14:paraId="7E2E8B44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7ABDB1" w14:textId="2F7F51CE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Location of Answer</w:t>
            </w:r>
            <w:r w:rsidRPr="005E2B9A">
              <w:rPr>
                <w:szCs w:val="20"/>
              </w:rPr>
              <w:t xml:space="preserve"> </w:t>
            </w:r>
          </w:p>
        </w:tc>
        <w:tc>
          <w:tcPr>
            <w:tcW w:w="8056" w:type="dxa"/>
          </w:tcPr>
          <w:p w14:paraId="05CC0027" w14:textId="4398506B" w:rsidR="00081FA0" w:rsidRPr="005E2B9A" w:rsidRDefault="009A25D9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uturaLtBT,Italic"/>
              </w:rPr>
            </w:pPr>
            <w:r w:rsidRPr="69B6B657">
              <w:rPr>
                <w:rFonts w:cs="FuturaLtBT,Italic"/>
              </w:rPr>
              <w:t xml:space="preserve">In the table of content, click on the ‘Web History’ content header. This will direct to the web history of the user. Here we see a table presenting this information, </w:t>
            </w:r>
            <w:r w:rsidR="3613A5EF" w:rsidRPr="69B6B657">
              <w:rPr>
                <w:rFonts w:cs="FuturaLtBT,Italic"/>
              </w:rPr>
              <w:t>‘Title’</w:t>
            </w:r>
            <w:r w:rsidR="2690438A" w:rsidRPr="69B6B657">
              <w:rPr>
                <w:rFonts w:cs="FuturaLtBT,Italic"/>
              </w:rPr>
              <w:t xml:space="preserve"> and</w:t>
            </w:r>
            <w:r w:rsidR="3613A5EF" w:rsidRPr="69B6B657">
              <w:rPr>
                <w:rFonts w:cs="FuturaLtBT,Italic"/>
              </w:rPr>
              <w:t xml:space="preserve"> ‘URL’ being important. </w:t>
            </w:r>
            <w:r w:rsidR="4CC6686C" w:rsidRPr="69B6B657">
              <w:rPr>
                <w:rFonts w:cs="FuturaLtBT,Italic"/>
              </w:rPr>
              <w:t>Her</w:t>
            </w:r>
            <w:r w:rsidR="17C0C7BF" w:rsidRPr="69B6B657">
              <w:rPr>
                <w:rFonts w:cs="FuturaLtBT,Italic"/>
              </w:rPr>
              <w:t>e, the search containing ‘Vitality Blast’ can be found (screenshot 1)</w:t>
            </w:r>
            <w:r w:rsidR="271475AC" w:rsidRPr="69B6B657">
              <w:rPr>
                <w:rFonts w:cs="FuturaLtBT,Italic"/>
              </w:rPr>
              <w:t xml:space="preserve">. In the ‘Web History’ window on the right, we can see the </w:t>
            </w:r>
            <w:proofErr w:type="spellStart"/>
            <w:r w:rsidR="271475AC" w:rsidRPr="69B6B657">
              <w:rPr>
                <w:rFonts w:cs="FuturaLtBT,Italic"/>
              </w:rPr>
              <w:t>souce</w:t>
            </w:r>
            <w:proofErr w:type="spellEnd"/>
            <w:r w:rsidR="271475AC" w:rsidRPr="69B6B657">
              <w:rPr>
                <w:rFonts w:cs="FuturaLtBT,Italic"/>
              </w:rPr>
              <w:t xml:space="preserve"> of this search (screenshot 2)</w:t>
            </w:r>
          </w:p>
        </w:tc>
      </w:tr>
      <w:tr w:rsidR="00081FA0" w:rsidRPr="005E2B9A" w14:paraId="6EB32CAD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A1AB42" w14:textId="2D78ADEA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Additional Notes</w:t>
            </w:r>
          </w:p>
        </w:tc>
        <w:tc>
          <w:tcPr>
            <w:tcW w:w="8056" w:type="dxa"/>
          </w:tcPr>
          <w:p w14:paraId="35F501C1" w14:textId="491F0E39" w:rsidR="00081FA0" w:rsidRPr="005E2B9A" w:rsidRDefault="573023A2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4B2443" wp14:editId="2EE2C504">
                  <wp:extent cx="4953000" cy="1073150"/>
                  <wp:effectExtent l="0" t="0" r="0" b="0"/>
                  <wp:docPr id="371131517" name="Picture 371131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0EFBD" w14:textId="0FB328FB" w:rsidR="00081FA0" w:rsidRPr="005E2B9A" w:rsidRDefault="4D288AAE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 1</w:t>
            </w:r>
          </w:p>
          <w:p w14:paraId="6C30192D" w14:textId="02048141" w:rsidR="00081FA0" w:rsidRPr="005E2B9A" w:rsidRDefault="6B9BBF1F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459FAB84" wp14:editId="390C2544">
                  <wp:extent cx="3762900" cy="3258005"/>
                  <wp:effectExtent l="0" t="0" r="0" b="0"/>
                  <wp:docPr id="1871868475" name="Picture 1871868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EF230" w14:textId="1651F628" w:rsidR="00081FA0" w:rsidRPr="005E2B9A" w:rsidRDefault="6B9BBF1F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 2</w:t>
            </w:r>
          </w:p>
          <w:p w14:paraId="0733F10D" w14:textId="3B43AFD3" w:rsidR="00081FA0" w:rsidRPr="005E2B9A" w:rsidRDefault="6AAC1369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95703B" wp14:editId="3D6660C1">
                  <wp:extent cx="4972050" cy="1533525"/>
                  <wp:effectExtent l="0" t="0" r="0" b="0"/>
                  <wp:docPr id="2141951644" name="Picture 2141951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61C8E3F">
              <w:t xml:space="preserve">Screenshot 3 is the viewing of the source file, following this source file - \USERDATA (ExtX)\Root\data\com.sec.android.app.sbrowser\app_sbrowser\Default\History - </w:t>
            </w:r>
            <w:r w:rsidR="556F00D8">
              <w:t>where the source is stated as ’android home’</w:t>
            </w:r>
          </w:p>
        </w:tc>
      </w:tr>
    </w:tbl>
    <w:p w14:paraId="530991B1" w14:textId="09B4A667" w:rsidR="00DA4DC6" w:rsidRPr="005E2B9A" w:rsidRDefault="00DA4DC6"/>
    <w:tbl>
      <w:tblPr>
        <w:tblStyle w:val="CCLStyle"/>
        <w:tblW w:w="0" w:type="auto"/>
        <w:tblLook w:val="04A0" w:firstRow="1" w:lastRow="0" w:firstColumn="1" w:lastColumn="0" w:noHBand="0" w:noVBand="1"/>
      </w:tblPr>
      <w:tblGrid>
        <w:gridCol w:w="2122"/>
        <w:gridCol w:w="7796"/>
      </w:tblGrid>
      <w:tr w:rsidR="005E4E7A" w:rsidRPr="005E2B9A" w14:paraId="5452F22C" w14:textId="77777777" w:rsidTr="39296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40821749" w14:textId="29C704A2" w:rsidR="005E4E7A" w:rsidRPr="005E2B9A" w:rsidRDefault="005E4E7A" w:rsidP="007B1DDC">
            <w:pPr>
              <w:rPr>
                <w:b/>
                <w:szCs w:val="20"/>
              </w:rPr>
            </w:pPr>
            <w:r w:rsidRPr="005E2B9A">
              <w:rPr>
                <w:b/>
                <w:szCs w:val="20"/>
              </w:rPr>
              <w:t>Question 8:</w:t>
            </w:r>
          </w:p>
          <w:p w14:paraId="59C421D6" w14:textId="3EFCA6A4" w:rsidR="005E4E7A" w:rsidRPr="005E2B9A" w:rsidRDefault="00EB02A8" w:rsidP="00155D0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FuturaLtBT"/>
                <w:szCs w:val="20"/>
              </w:rPr>
            </w:pPr>
            <w:r w:rsidRPr="00EB02A8">
              <w:rPr>
                <w:rFonts w:cs="FuturaLtBT"/>
                <w:szCs w:val="20"/>
              </w:rPr>
              <w:t>What time was the search for Amsterdam?</w:t>
            </w:r>
          </w:p>
        </w:tc>
      </w:tr>
      <w:tr w:rsidR="00081FA0" w:rsidRPr="005E2B9A" w14:paraId="16774878" w14:textId="77777777" w:rsidTr="39296FA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215D40" w14:textId="0C74E32B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Answer</w:t>
            </w:r>
          </w:p>
        </w:tc>
        <w:tc>
          <w:tcPr>
            <w:tcW w:w="7796" w:type="dxa"/>
          </w:tcPr>
          <w:p w14:paraId="54031CDE" w14:textId="696B5BCA" w:rsidR="00081FA0" w:rsidRPr="005E2B9A" w:rsidRDefault="68C2C097" w:rsidP="00081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28DA9503">
              <w:t>9</w:t>
            </w:r>
            <w:r>
              <w:t xml:space="preserve">:46:37 </w:t>
            </w:r>
            <w:r w:rsidR="119390D7">
              <w:t>(UTC+1)</w:t>
            </w:r>
            <w:r w:rsidR="003C6EEC">
              <w:t xml:space="preserve"> – 18:46:47</w:t>
            </w:r>
          </w:p>
        </w:tc>
      </w:tr>
      <w:tr w:rsidR="00081FA0" w:rsidRPr="005E2B9A" w14:paraId="60ADE2B7" w14:textId="77777777" w:rsidTr="39296FA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23D292" w14:textId="7353A2EF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Location of Answer</w:t>
            </w:r>
            <w:r w:rsidRPr="005E2B9A">
              <w:rPr>
                <w:szCs w:val="20"/>
              </w:rPr>
              <w:t xml:space="preserve"> </w:t>
            </w:r>
          </w:p>
        </w:tc>
        <w:tc>
          <w:tcPr>
            <w:tcW w:w="7796" w:type="dxa"/>
          </w:tcPr>
          <w:p w14:paraId="6E5226F8" w14:textId="3352F2EB" w:rsidR="00081FA0" w:rsidRPr="005E2B9A" w:rsidRDefault="3DFD0BC9" w:rsidP="69B6B6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uturaLtBT,Italic"/>
              </w:rPr>
            </w:pPr>
            <w:r w:rsidRPr="69B6B657">
              <w:rPr>
                <w:rFonts w:cs="FuturaLtBT,Italic"/>
              </w:rPr>
              <w:t>From the file ‘History’ through the path - \USERDATA (ExtX)\Root\data\com.sec.android.app.sbrowser\app_sbrowser\Default\History - (screenshot 1) suggests the search ‘</w:t>
            </w:r>
            <w:proofErr w:type="spellStart"/>
            <w:r w:rsidRPr="69B6B657">
              <w:rPr>
                <w:rFonts w:cs="FuturaLtBT,Italic"/>
              </w:rPr>
              <w:t>amsterdam</w:t>
            </w:r>
            <w:proofErr w:type="spellEnd"/>
            <w:r w:rsidRPr="69B6B657">
              <w:rPr>
                <w:rFonts w:cs="FuturaLtBT,Italic"/>
              </w:rPr>
              <w:t>’ is connected to ‘lastminute.com</w:t>
            </w:r>
            <w:r w:rsidR="41293A6E" w:rsidRPr="69B6B657">
              <w:rPr>
                <w:rFonts w:cs="FuturaLtBT,Italic"/>
              </w:rPr>
              <w:t>’.</w:t>
            </w:r>
            <w:r w:rsidR="4703E9C6" w:rsidRPr="69B6B657">
              <w:rPr>
                <w:rFonts w:cs="FuturaLtBT,Italic"/>
              </w:rPr>
              <w:t xml:space="preserve"> Through ‘</w:t>
            </w:r>
            <w:proofErr w:type="spellStart"/>
            <w:r w:rsidR="4703E9C6" w:rsidRPr="69B6B657">
              <w:rPr>
                <w:rFonts w:cs="FuturaLtBT,Italic"/>
              </w:rPr>
              <w:t>autposy</w:t>
            </w:r>
            <w:proofErr w:type="spellEnd"/>
            <w:r w:rsidR="4703E9C6" w:rsidRPr="69B6B657">
              <w:rPr>
                <w:rFonts w:cs="FuturaLtBT,Italic"/>
              </w:rPr>
              <w:t xml:space="preserve">’ -&gt; ‘data artifacts’ -&gt; ‘web history’ we </w:t>
            </w:r>
            <w:r w:rsidR="26565C5F" w:rsidRPr="69B6B657">
              <w:rPr>
                <w:rFonts w:cs="FuturaLtBT,Italic"/>
              </w:rPr>
              <w:t>find the search ‘</w:t>
            </w:r>
            <w:proofErr w:type="spellStart"/>
            <w:r w:rsidR="26565C5F" w:rsidRPr="69B6B657">
              <w:rPr>
                <w:rFonts w:cs="FuturaLtBT,Italic"/>
              </w:rPr>
              <w:t>amsterdam</w:t>
            </w:r>
            <w:proofErr w:type="spellEnd"/>
            <w:r w:rsidR="26565C5F" w:rsidRPr="69B6B657">
              <w:rPr>
                <w:rFonts w:cs="FuturaLtBT,Italic"/>
              </w:rPr>
              <w:t>’ (screenshot 2)</w:t>
            </w:r>
            <w:r w:rsidR="764F57B7" w:rsidRPr="69B6B657">
              <w:rPr>
                <w:rFonts w:cs="FuturaLtBT,Italic"/>
              </w:rPr>
              <w:t xml:space="preserve"> at time 19:46.37 BST</w:t>
            </w:r>
            <w:r w:rsidR="709C4635" w:rsidRPr="69B6B657">
              <w:rPr>
                <w:rFonts w:cs="FuturaLtBT,Italic"/>
              </w:rPr>
              <w:t>.</w:t>
            </w:r>
          </w:p>
        </w:tc>
      </w:tr>
      <w:tr w:rsidR="00081FA0" w:rsidRPr="005E2B9A" w14:paraId="129EA495" w14:textId="77777777" w:rsidTr="39296FA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DF729B" w14:textId="63F17ED7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Additional Notes</w:t>
            </w:r>
          </w:p>
        </w:tc>
        <w:tc>
          <w:tcPr>
            <w:tcW w:w="7796" w:type="dxa"/>
          </w:tcPr>
          <w:p w14:paraId="7C3AF32C" w14:textId="2A6F3345" w:rsidR="00081FA0" w:rsidRPr="005E2B9A" w:rsidRDefault="2E6CE9C9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BB0904" wp14:editId="511FB312">
                  <wp:extent cx="4410075" cy="838200"/>
                  <wp:effectExtent l="0" t="0" r="0" b="0"/>
                  <wp:docPr id="1707706886" name="Picture 1707706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918C6" w14:textId="4A70DCEF" w:rsidR="00081FA0" w:rsidRPr="005E2B9A" w:rsidRDefault="5E94AB2C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 1</w:t>
            </w:r>
          </w:p>
          <w:p w14:paraId="5C3C5BE7" w14:textId="308B64A2" w:rsidR="00081FA0" w:rsidRPr="005E2B9A" w:rsidRDefault="42A32078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1922BD" wp14:editId="6746C59C">
                  <wp:extent cx="4800600" cy="2771775"/>
                  <wp:effectExtent l="0" t="0" r="0" b="0"/>
                  <wp:docPr id="1229000634" name="Picture 1229000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E94AB2C">
              <w:t>Screenshot 2</w:t>
            </w:r>
          </w:p>
        </w:tc>
      </w:tr>
    </w:tbl>
    <w:p w14:paraId="452F6D38" w14:textId="77777777" w:rsidR="00DA4DC6" w:rsidRDefault="00DA4DC6">
      <w:r w:rsidRPr="005E2B9A">
        <w:br w:type="page"/>
      </w:r>
    </w:p>
    <w:p w14:paraId="22559A39" w14:textId="77777777" w:rsidR="00507C95" w:rsidRPr="005E2B9A" w:rsidRDefault="00507C95"/>
    <w:tbl>
      <w:tblPr>
        <w:tblStyle w:val="CCLStyle"/>
        <w:tblW w:w="0" w:type="auto"/>
        <w:tblLook w:val="04A0" w:firstRow="1" w:lastRow="0" w:firstColumn="1" w:lastColumn="0" w:noHBand="0" w:noVBand="1"/>
      </w:tblPr>
      <w:tblGrid>
        <w:gridCol w:w="2122"/>
        <w:gridCol w:w="7796"/>
      </w:tblGrid>
      <w:tr w:rsidR="005E4E7A" w:rsidRPr="005E2B9A" w14:paraId="7064FD22" w14:textId="77777777" w:rsidTr="69B6B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512CD8B6" w14:textId="31272126" w:rsidR="005E4E7A" w:rsidRPr="005E2B9A" w:rsidRDefault="005E4E7A" w:rsidP="007B1DDC">
            <w:pPr>
              <w:rPr>
                <w:b/>
                <w:szCs w:val="20"/>
              </w:rPr>
            </w:pPr>
            <w:r w:rsidRPr="005E2B9A">
              <w:rPr>
                <w:b/>
                <w:szCs w:val="20"/>
              </w:rPr>
              <w:t>Question 9:</w:t>
            </w:r>
          </w:p>
          <w:p w14:paraId="4082AE49" w14:textId="2E3E99A7" w:rsidR="005E4E7A" w:rsidRPr="005E2B9A" w:rsidRDefault="00EB02A8" w:rsidP="007B1DD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FuturaLtBT"/>
                <w:szCs w:val="20"/>
              </w:rPr>
            </w:pPr>
            <w:r w:rsidRPr="00EB02A8">
              <w:rPr>
                <w:rFonts w:cs="FuturaLtBT"/>
                <w:szCs w:val="20"/>
              </w:rPr>
              <w:t>With what password did Ross log in to the website?</w:t>
            </w:r>
          </w:p>
        </w:tc>
      </w:tr>
      <w:tr w:rsidR="00081FA0" w:rsidRPr="005E2B9A" w14:paraId="7E73849F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5000A7" w14:textId="7B3B92CD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Answer</w:t>
            </w:r>
          </w:p>
        </w:tc>
        <w:tc>
          <w:tcPr>
            <w:tcW w:w="7796" w:type="dxa"/>
          </w:tcPr>
          <w:p w14:paraId="3135F7E3" w14:textId="35A78B29" w:rsidR="00081FA0" w:rsidRPr="005E2B9A" w:rsidRDefault="6160CECD" w:rsidP="00081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CentralPerk</w:t>
            </w:r>
            <w:r w:rsidR="69A7D7E2">
              <w:t>1</w:t>
            </w:r>
            <w:r>
              <w:t>994</w:t>
            </w:r>
          </w:p>
        </w:tc>
      </w:tr>
      <w:tr w:rsidR="00081FA0" w:rsidRPr="005E2B9A" w14:paraId="133D71E8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B3BAB4" w14:textId="4303C738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Location of Answer</w:t>
            </w:r>
            <w:r w:rsidRPr="005E2B9A">
              <w:rPr>
                <w:szCs w:val="20"/>
              </w:rPr>
              <w:t xml:space="preserve"> </w:t>
            </w:r>
          </w:p>
        </w:tc>
        <w:tc>
          <w:tcPr>
            <w:tcW w:w="7796" w:type="dxa"/>
          </w:tcPr>
          <w:p w14:paraId="7A0E5771" w14:textId="532F18FE" w:rsidR="00081FA0" w:rsidRPr="005E2B9A" w:rsidRDefault="2DF8E553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uturaLtBT,Italic"/>
              </w:rPr>
            </w:pPr>
            <w:r w:rsidRPr="69B6B657">
              <w:rPr>
                <w:rFonts w:cs="FuturaLtBT,Italic"/>
              </w:rPr>
              <w:t>Through traversing through the file system along this path - \USERDATA (ExtX)\Root\data\com.sec.android.app.sbrowser\app_sbrowser\Default\Login Data</w:t>
            </w:r>
            <w:r w:rsidR="5362D270" w:rsidRPr="69B6B657">
              <w:rPr>
                <w:rFonts w:cs="FuturaLtBT,Italic"/>
              </w:rPr>
              <w:t xml:space="preserve"> – we can see ross the credentials used to logged into ‘www.lastminute.com’</w:t>
            </w:r>
            <w:r w:rsidR="43DF700B" w:rsidRPr="69B6B657">
              <w:rPr>
                <w:rFonts w:cs="FuturaLtBT,Italic"/>
              </w:rPr>
              <w:t xml:space="preserve"> (screenshot 1)</w:t>
            </w:r>
            <w:r w:rsidR="53A42B19" w:rsidRPr="69B6B657">
              <w:rPr>
                <w:rFonts w:cs="FuturaLtBT,Italic"/>
              </w:rPr>
              <w:t>. Through Autopsy, the website and email can be verified (screenshot 2)</w:t>
            </w:r>
          </w:p>
        </w:tc>
      </w:tr>
      <w:tr w:rsidR="00081FA0" w:rsidRPr="005E2B9A" w14:paraId="76A1B8C0" w14:textId="77777777" w:rsidTr="69B6B657">
        <w:trPr>
          <w:trHeight w:val="6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477B77" w14:textId="7771DDCF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Additional Notes</w:t>
            </w:r>
          </w:p>
        </w:tc>
        <w:tc>
          <w:tcPr>
            <w:tcW w:w="7796" w:type="dxa"/>
          </w:tcPr>
          <w:p w14:paraId="2FFFB192" w14:textId="21565424" w:rsidR="00081FA0" w:rsidRPr="005E2B9A" w:rsidRDefault="252104E3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7BCB63" wp14:editId="41826809">
                  <wp:extent cx="4800600" cy="2114550"/>
                  <wp:effectExtent l="0" t="0" r="0" b="0"/>
                  <wp:docPr id="398365535" name="Picture 398365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C2B074B">
              <w:t>Screenshot 1</w:t>
            </w:r>
          </w:p>
          <w:p w14:paraId="45A19335" w14:textId="43521987" w:rsidR="00081FA0" w:rsidRPr="005E2B9A" w:rsidRDefault="03C6E1CC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4713B9" wp14:editId="508CDD3D">
                  <wp:extent cx="4800600" cy="1057275"/>
                  <wp:effectExtent l="0" t="0" r="0" b="0"/>
                  <wp:docPr id="1070901751" name="Picture 1070901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8682F" w14:textId="691D9558" w:rsidR="00081FA0" w:rsidRPr="005E2B9A" w:rsidRDefault="03C6E1CC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 2</w:t>
            </w:r>
          </w:p>
        </w:tc>
      </w:tr>
    </w:tbl>
    <w:p w14:paraId="43784371" w14:textId="66573381" w:rsidR="00DA4DC6" w:rsidRPr="005E2B9A" w:rsidRDefault="00DA4DC6"/>
    <w:tbl>
      <w:tblPr>
        <w:tblStyle w:val="CCLStyle"/>
        <w:tblW w:w="0" w:type="auto"/>
        <w:tblLook w:val="04A0" w:firstRow="1" w:lastRow="0" w:firstColumn="1" w:lastColumn="0" w:noHBand="0" w:noVBand="1"/>
      </w:tblPr>
      <w:tblGrid>
        <w:gridCol w:w="2122"/>
        <w:gridCol w:w="7940"/>
      </w:tblGrid>
      <w:tr w:rsidR="001B79B2" w:rsidRPr="005E2B9A" w14:paraId="47AC09E5" w14:textId="77777777" w:rsidTr="69B6B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2" w:type="dxa"/>
            <w:gridSpan w:val="2"/>
          </w:tcPr>
          <w:p w14:paraId="14549B3E" w14:textId="477DE2F2" w:rsidR="001B79B2" w:rsidRPr="005E2B9A" w:rsidRDefault="001B79B2" w:rsidP="007B1DDC">
            <w:pPr>
              <w:rPr>
                <w:b/>
                <w:szCs w:val="20"/>
              </w:rPr>
            </w:pPr>
            <w:r w:rsidRPr="005E2B9A">
              <w:rPr>
                <w:b/>
                <w:szCs w:val="20"/>
              </w:rPr>
              <w:t>Question 10:</w:t>
            </w:r>
          </w:p>
          <w:p w14:paraId="0CD44D74" w14:textId="09FAB54C" w:rsidR="001B79B2" w:rsidRPr="005E2B9A" w:rsidRDefault="00EB02A8" w:rsidP="00626E1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FuturaLtBT"/>
                <w:szCs w:val="20"/>
              </w:rPr>
            </w:pPr>
            <w:r w:rsidRPr="00EB02A8">
              <w:rPr>
                <w:rFonts w:cs="FuturaLtBT"/>
                <w:szCs w:val="20"/>
              </w:rPr>
              <w:t>What is the name on the credit card used to purchase flight tickets?</w:t>
            </w:r>
          </w:p>
        </w:tc>
      </w:tr>
      <w:tr w:rsidR="00081FA0" w:rsidRPr="005E2B9A" w14:paraId="4C6737E9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47D38" w14:textId="377BCCCB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Answer</w:t>
            </w:r>
          </w:p>
        </w:tc>
        <w:tc>
          <w:tcPr>
            <w:tcW w:w="7940" w:type="dxa"/>
          </w:tcPr>
          <w:p w14:paraId="7D449DD0" w14:textId="71A6505E" w:rsidR="00081FA0" w:rsidRPr="005E2B9A" w:rsidRDefault="7A693389" w:rsidP="00081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Rosstopher</w:t>
            </w:r>
            <w:proofErr w:type="spellEnd"/>
            <w:r w:rsidR="3835634D">
              <w:t xml:space="preserve"> Geller</w:t>
            </w:r>
          </w:p>
        </w:tc>
      </w:tr>
      <w:tr w:rsidR="00081FA0" w:rsidRPr="005E2B9A" w14:paraId="1BC1F5D6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D8CF85" w14:textId="1D257AA3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Location of Answer</w:t>
            </w:r>
            <w:r w:rsidRPr="005E2B9A">
              <w:rPr>
                <w:szCs w:val="20"/>
              </w:rPr>
              <w:t xml:space="preserve"> </w:t>
            </w:r>
          </w:p>
        </w:tc>
        <w:tc>
          <w:tcPr>
            <w:tcW w:w="7940" w:type="dxa"/>
          </w:tcPr>
          <w:p w14:paraId="4E9DEE0B" w14:textId="786E6C48" w:rsidR="00081FA0" w:rsidRPr="005E2B9A" w:rsidRDefault="5CB25A43" w:rsidP="69B6B6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uturaLtBT,Italic"/>
              </w:rPr>
            </w:pPr>
            <w:r w:rsidRPr="69B6B657">
              <w:rPr>
                <w:rFonts w:cs="FuturaLtBT,Italic"/>
              </w:rPr>
              <w:t>Through the file path - \USERDATA (ExtX)\Root\data\com.sec.android.app.sbrowser\app_sbrowser\Default\Web Data</w:t>
            </w:r>
          </w:p>
        </w:tc>
      </w:tr>
      <w:tr w:rsidR="00081FA0" w:rsidRPr="005E2B9A" w14:paraId="106838DC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00E469" w14:textId="0F165423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Additional Notes</w:t>
            </w:r>
          </w:p>
        </w:tc>
        <w:tc>
          <w:tcPr>
            <w:tcW w:w="7940" w:type="dxa"/>
          </w:tcPr>
          <w:p w14:paraId="6C478FE5" w14:textId="3966933A" w:rsidR="00081FA0" w:rsidRPr="005E2B9A" w:rsidRDefault="2F6286AD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C7B5B5D" wp14:editId="1AD2112F">
                  <wp:extent cx="4895848" cy="1847850"/>
                  <wp:effectExtent l="0" t="0" r="0" b="0"/>
                  <wp:docPr id="481914589" name="Picture 481914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48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9575B" w14:textId="66A68925" w:rsidR="00DA4DC6" w:rsidRPr="005E2B9A" w:rsidRDefault="00DA4DC6"/>
    <w:tbl>
      <w:tblPr>
        <w:tblStyle w:val="CCLStyle"/>
        <w:tblW w:w="0" w:type="auto"/>
        <w:tblLook w:val="04A0" w:firstRow="1" w:lastRow="0" w:firstColumn="1" w:lastColumn="0" w:noHBand="0" w:noVBand="1"/>
      </w:tblPr>
      <w:tblGrid>
        <w:gridCol w:w="2108"/>
        <w:gridCol w:w="8086"/>
      </w:tblGrid>
      <w:tr w:rsidR="001B79B2" w:rsidRPr="005E2B9A" w14:paraId="3B2D8AA8" w14:textId="77777777" w:rsidTr="69B6B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4" w:type="dxa"/>
            <w:gridSpan w:val="2"/>
          </w:tcPr>
          <w:p w14:paraId="0246FF84" w14:textId="77C0249B" w:rsidR="001B79B2" w:rsidRPr="005E2B9A" w:rsidRDefault="001B79B2" w:rsidP="007B1DDC">
            <w:pPr>
              <w:rPr>
                <w:b/>
                <w:szCs w:val="20"/>
              </w:rPr>
            </w:pPr>
            <w:r w:rsidRPr="005E2B9A">
              <w:rPr>
                <w:b/>
                <w:szCs w:val="20"/>
              </w:rPr>
              <w:t>Question 11:</w:t>
            </w:r>
          </w:p>
          <w:p w14:paraId="78C51117" w14:textId="58DA14D1" w:rsidR="001B79B2" w:rsidRPr="005E2B9A" w:rsidRDefault="00EB02A8" w:rsidP="00155D0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FuturaLtBT"/>
                <w:szCs w:val="20"/>
              </w:rPr>
            </w:pPr>
            <w:r w:rsidRPr="00EB02A8">
              <w:rPr>
                <w:rFonts w:cs="FuturaLtBT"/>
                <w:szCs w:val="20"/>
              </w:rPr>
              <w:t>What date\time is the flight booked to leave?</w:t>
            </w:r>
          </w:p>
        </w:tc>
      </w:tr>
      <w:tr w:rsidR="00081FA0" w:rsidRPr="005E2B9A" w14:paraId="6E220F25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5D2D1DC8" w14:textId="236C4736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Answer</w:t>
            </w:r>
          </w:p>
        </w:tc>
        <w:tc>
          <w:tcPr>
            <w:tcW w:w="8086" w:type="dxa"/>
          </w:tcPr>
          <w:p w14:paraId="26DC57D3" w14:textId="5180ECDE" w:rsidR="00081FA0" w:rsidRPr="005E2B9A" w:rsidRDefault="3600C413" w:rsidP="00081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06/09/2019 04:45:00</w:t>
            </w:r>
          </w:p>
        </w:tc>
      </w:tr>
      <w:tr w:rsidR="00081FA0" w:rsidRPr="005E2B9A" w14:paraId="55A1E14D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2BABE1F3" w14:textId="5A694CC3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Location of Answer</w:t>
            </w:r>
            <w:r w:rsidRPr="005E2B9A">
              <w:rPr>
                <w:szCs w:val="20"/>
              </w:rPr>
              <w:t xml:space="preserve"> </w:t>
            </w:r>
          </w:p>
        </w:tc>
        <w:tc>
          <w:tcPr>
            <w:tcW w:w="8086" w:type="dxa"/>
          </w:tcPr>
          <w:p w14:paraId="7C07E324" w14:textId="69347258" w:rsidR="00081FA0" w:rsidRPr="005E2B9A" w:rsidRDefault="7A9C4229" w:rsidP="69B6B6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uturaLtBT,Italic"/>
              </w:rPr>
            </w:pPr>
            <w:r w:rsidRPr="69B6B657">
              <w:rPr>
                <w:rFonts w:cs="FuturaLtBT,Italic"/>
              </w:rPr>
              <w:t>Through the file path - \USERDATA (</w:t>
            </w:r>
            <w:proofErr w:type="spellStart"/>
            <w:r w:rsidRPr="69B6B657">
              <w:rPr>
                <w:rFonts w:cs="FuturaLtBT,Italic"/>
              </w:rPr>
              <w:t>ExtX</w:t>
            </w:r>
            <w:proofErr w:type="spellEnd"/>
            <w:r w:rsidRPr="69B6B657">
              <w:rPr>
                <w:rFonts w:cs="FuturaLtBT,Italic"/>
              </w:rPr>
              <w:t xml:space="preserve">)\Root\media\0\Download\Flight Confirmed.txt - the </w:t>
            </w:r>
            <w:proofErr w:type="spellStart"/>
            <w:r w:rsidRPr="69B6B657">
              <w:rPr>
                <w:rFonts w:cs="FuturaLtBT,Italic"/>
              </w:rPr>
              <w:t>fllight</w:t>
            </w:r>
            <w:proofErr w:type="spellEnd"/>
            <w:r w:rsidRPr="69B6B657">
              <w:rPr>
                <w:rFonts w:cs="FuturaLtBT,Italic"/>
              </w:rPr>
              <w:t xml:space="preserve"> details are listed (screenshot 1)</w:t>
            </w:r>
          </w:p>
        </w:tc>
      </w:tr>
      <w:tr w:rsidR="00081FA0" w:rsidRPr="005E2B9A" w14:paraId="1F4C9A60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E4D1F50" w14:textId="2717AD0C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Additional Notes</w:t>
            </w:r>
          </w:p>
        </w:tc>
        <w:tc>
          <w:tcPr>
            <w:tcW w:w="8086" w:type="dxa"/>
          </w:tcPr>
          <w:p w14:paraId="0B070D30" w14:textId="1B8659CE" w:rsidR="00081FA0" w:rsidRPr="005E2B9A" w:rsidRDefault="1E61C993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263F37" wp14:editId="6EA06866">
                  <wp:extent cx="4991100" cy="4143374"/>
                  <wp:effectExtent l="0" t="0" r="0" b="0"/>
                  <wp:docPr id="983239792" name="Picture 983239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414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04174" w14:textId="32739132" w:rsidR="00081FA0" w:rsidRPr="005E2B9A" w:rsidRDefault="1E61C993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 1</w:t>
            </w:r>
          </w:p>
          <w:p w14:paraId="2FB71FD2" w14:textId="3DAD7990" w:rsidR="00081FA0" w:rsidRPr="005E2B9A" w:rsidRDefault="00081FA0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099932" w14:textId="77777777" w:rsidR="001B79B2" w:rsidRPr="005E2B9A" w:rsidRDefault="001B79B2" w:rsidP="00211723">
      <w:pPr>
        <w:rPr>
          <w:szCs w:val="20"/>
        </w:rPr>
      </w:pPr>
    </w:p>
    <w:tbl>
      <w:tblPr>
        <w:tblStyle w:val="CCLStyle"/>
        <w:tblW w:w="0" w:type="auto"/>
        <w:tblLook w:val="04A0" w:firstRow="1" w:lastRow="0" w:firstColumn="1" w:lastColumn="0" w:noHBand="0" w:noVBand="1"/>
      </w:tblPr>
      <w:tblGrid>
        <w:gridCol w:w="2122"/>
        <w:gridCol w:w="7803"/>
      </w:tblGrid>
      <w:tr w:rsidR="001B79B2" w:rsidRPr="005E2B9A" w14:paraId="254B4530" w14:textId="77777777" w:rsidTr="69B6B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5" w:type="dxa"/>
            <w:gridSpan w:val="2"/>
          </w:tcPr>
          <w:p w14:paraId="7DD32500" w14:textId="15A8FA14" w:rsidR="001B79B2" w:rsidRPr="005E2B9A" w:rsidRDefault="001B79B2" w:rsidP="007B1DDC">
            <w:pPr>
              <w:rPr>
                <w:b/>
                <w:szCs w:val="20"/>
              </w:rPr>
            </w:pPr>
            <w:r w:rsidRPr="005E2B9A">
              <w:rPr>
                <w:b/>
                <w:szCs w:val="20"/>
              </w:rPr>
              <w:lastRenderedPageBreak/>
              <w:t>Question 12:</w:t>
            </w:r>
          </w:p>
          <w:p w14:paraId="283F73D4" w14:textId="6AA906E1" w:rsidR="001B79B2" w:rsidRPr="005E2B9A" w:rsidRDefault="00EB02A8" w:rsidP="007B1DD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FuturaLtBT"/>
                <w:szCs w:val="20"/>
              </w:rPr>
            </w:pPr>
            <w:r w:rsidRPr="00EB02A8">
              <w:rPr>
                <w:rFonts w:cs="FuturaLtBT"/>
                <w:szCs w:val="20"/>
              </w:rPr>
              <w:t>Is there any evidence the user planned any further criminal activity?</w:t>
            </w:r>
          </w:p>
        </w:tc>
      </w:tr>
      <w:tr w:rsidR="00081FA0" w:rsidRPr="005E2B9A" w14:paraId="11C1B879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AA0C9E" w14:textId="0BF4B6B1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Answer</w:t>
            </w:r>
          </w:p>
        </w:tc>
        <w:tc>
          <w:tcPr>
            <w:tcW w:w="7803" w:type="dxa"/>
          </w:tcPr>
          <w:p w14:paraId="3DB2DC7F" w14:textId="68498E6B" w:rsidR="00081FA0" w:rsidRPr="005E2B9A" w:rsidRDefault="187F6551" w:rsidP="00081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– the user planned to clone ‘Janice’s’ card, taking all her money. He </w:t>
            </w:r>
            <w:r w:rsidR="57244A82">
              <w:t>plans to use her name to sneak onto a plane.</w:t>
            </w:r>
          </w:p>
        </w:tc>
      </w:tr>
      <w:tr w:rsidR="00081FA0" w:rsidRPr="005E2B9A" w14:paraId="6261A74A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CEC69C" w14:textId="0590F5BF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Location of Answer</w:t>
            </w:r>
            <w:r w:rsidRPr="005E2B9A">
              <w:rPr>
                <w:szCs w:val="20"/>
              </w:rPr>
              <w:t xml:space="preserve"> </w:t>
            </w:r>
          </w:p>
        </w:tc>
        <w:tc>
          <w:tcPr>
            <w:tcW w:w="7803" w:type="dxa"/>
          </w:tcPr>
          <w:p w14:paraId="4AA6218B" w14:textId="41EF3BC8" w:rsidR="00081FA0" w:rsidRPr="005E2B9A" w:rsidRDefault="5141E640" w:rsidP="69B6B6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uturaLtBT,Italic"/>
              </w:rPr>
            </w:pPr>
            <w:r w:rsidRPr="69B6B657">
              <w:rPr>
                <w:rFonts w:cs="FuturaLtBT,Italic"/>
              </w:rPr>
              <w:t xml:space="preserve">Within the ‘notes’ application on the </w:t>
            </w:r>
            <w:proofErr w:type="gramStart"/>
            <w:r w:rsidRPr="69B6B657">
              <w:rPr>
                <w:rFonts w:cs="FuturaLtBT,Italic"/>
              </w:rPr>
              <w:t>users</w:t>
            </w:r>
            <w:proofErr w:type="gramEnd"/>
            <w:r w:rsidRPr="69B6B657">
              <w:rPr>
                <w:rFonts w:cs="FuturaLtBT,Italic"/>
              </w:rPr>
              <w:t xml:space="preserve"> phone (screenshot 1) where it can be viewed through - \USERDATA (ExtX)\Root\data\com.samsung.android.app.notes\personal_notes.json.</w:t>
            </w:r>
          </w:p>
        </w:tc>
      </w:tr>
      <w:tr w:rsidR="00081FA0" w:rsidRPr="005E2B9A" w14:paraId="1DB9D955" w14:textId="77777777" w:rsidTr="69B6B65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5B9AE6" w14:textId="478FF3AB" w:rsidR="00081FA0" w:rsidRPr="005E2B9A" w:rsidRDefault="00081FA0" w:rsidP="00081FA0">
            <w:pPr>
              <w:rPr>
                <w:szCs w:val="20"/>
              </w:rPr>
            </w:pPr>
            <w:r>
              <w:rPr>
                <w:szCs w:val="20"/>
              </w:rPr>
              <w:t>Additional Notes</w:t>
            </w:r>
          </w:p>
        </w:tc>
        <w:tc>
          <w:tcPr>
            <w:tcW w:w="7803" w:type="dxa"/>
          </w:tcPr>
          <w:p w14:paraId="70523B4D" w14:textId="3EDC3F80" w:rsidR="00081FA0" w:rsidRPr="005E2B9A" w:rsidRDefault="4343E9E3" w:rsidP="69B6B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1EA24A" wp14:editId="1C902652">
                  <wp:extent cx="4810124" cy="1885950"/>
                  <wp:effectExtent l="0" t="0" r="0" b="0"/>
                  <wp:docPr id="1241986384" name="Picture 1241986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4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6EFDC" w14:textId="77777777" w:rsidR="003D4AE5" w:rsidRPr="00872CE4" w:rsidRDefault="003D4AE5" w:rsidP="00EB02A8"/>
    <w:sectPr w:rsidR="003D4AE5" w:rsidRPr="00872CE4" w:rsidSect="006C6E15">
      <w:footerReference w:type="default" r:id="rId38"/>
      <w:headerReference w:type="first" r:id="rId39"/>
      <w:footerReference w:type="first" r:id="rId40"/>
      <w:pgSz w:w="11906" w:h="16838"/>
      <w:pgMar w:top="1440" w:right="851" w:bottom="1440" w:left="851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AE234" w14:textId="77777777" w:rsidR="006C6E15" w:rsidRDefault="006C6E15" w:rsidP="0097108F">
      <w:r>
        <w:separator/>
      </w:r>
    </w:p>
    <w:p w14:paraId="4BD4D8CE" w14:textId="77777777" w:rsidR="006C6E15" w:rsidRDefault="006C6E15" w:rsidP="0097108F"/>
  </w:endnote>
  <w:endnote w:type="continuationSeparator" w:id="0">
    <w:p w14:paraId="4CEB4EA6" w14:textId="77777777" w:rsidR="006C6E15" w:rsidRDefault="006C6E15" w:rsidP="0097108F">
      <w:r>
        <w:continuationSeparator/>
      </w:r>
    </w:p>
    <w:p w14:paraId="7A3513D0" w14:textId="77777777" w:rsidR="006C6E15" w:rsidRDefault="006C6E15" w:rsidP="0097108F"/>
  </w:endnote>
  <w:endnote w:type="continuationNotice" w:id="1">
    <w:p w14:paraId="567ECFA4" w14:textId="77777777" w:rsidR="006C6E15" w:rsidRDefault="006C6E15" w:rsidP="0097108F"/>
    <w:p w14:paraId="59F0AE21" w14:textId="77777777" w:rsidR="006C6E15" w:rsidRDefault="006C6E15" w:rsidP="009710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Avenir Next LT Pro Light">
    <w:panose1 w:val="020B0304020202020204"/>
    <w:charset w:val="4D"/>
    <w:family w:val="swiss"/>
    <w:pitch w:val="variable"/>
    <w:sig w:usb0="A00000EF" w:usb1="50002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LtBT">
    <w:altName w:val="Century Gothic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FuturaLtBT,Italic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FABD7" w14:textId="581B9804" w:rsidR="00081FA0" w:rsidRDefault="00081FA0" w:rsidP="0097108F">
    <w:pPr>
      <w:pStyle w:val="Footer"/>
    </w:pPr>
    <w:r>
      <w:ptab w:relativeTo="margin" w:alignment="center" w:leader="none"/>
    </w:r>
    <w:r>
      <w:t>P</w:t>
    </w:r>
    <w:r w:rsidRPr="00751B6D">
      <w:t xml:space="preserve">age </w:t>
    </w:r>
    <w:r w:rsidRPr="00751B6D">
      <w:fldChar w:fldCharType="begin"/>
    </w:r>
    <w:r w:rsidRPr="00751B6D">
      <w:instrText xml:space="preserve"> PAGE  \* Arabic  \* MERGEFORMAT </w:instrText>
    </w:r>
    <w:r w:rsidRPr="00751B6D">
      <w:fldChar w:fldCharType="separate"/>
    </w:r>
    <w:r w:rsidR="00716963">
      <w:rPr>
        <w:noProof/>
      </w:rPr>
      <w:t>10</w:t>
    </w:r>
    <w:r w:rsidRPr="00751B6D">
      <w:fldChar w:fldCharType="end"/>
    </w:r>
    <w:r w:rsidRPr="00751B6D">
      <w:t xml:space="preserve"> of </w:t>
    </w:r>
    <w:fldSimple w:instr="NUMPAGES  \* Arabic  \* MERGEFORMAT">
      <w:r w:rsidR="00716963">
        <w:rPr>
          <w:noProof/>
        </w:rPr>
        <w:t>10</w:t>
      </w:r>
    </w:fldSimple>
  </w:p>
  <w:p w14:paraId="5F979BE8" w14:textId="35A3A526" w:rsidR="00081FA0" w:rsidRDefault="00081FA0" w:rsidP="00740C4F">
    <w:pPr>
      <w:pStyle w:val="Footer"/>
    </w:pPr>
    <w:r>
      <w:ptab w:relativeTo="margin" w:alignment="center" w:leader="none"/>
    </w:r>
    <w:r>
      <w:t>Uncontrolled If Printed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C2260" w14:textId="7B40C05B" w:rsidR="00081FA0" w:rsidRDefault="00081FA0" w:rsidP="0097108F">
    <w:pPr>
      <w:pStyle w:val="Footer"/>
    </w:pPr>
    <w:r>
      <w:t>Issue Date:</w:t>
    </w:r>
    <w:r>
      <w:tab/>
    </w:r>
    <w:r>
      <w:tab/>
      <w:t>Author: Rhys Briscoe</w:t>
    </w:r>
  </w:p>
  <w:p w14:paraId="5B40DCD4" w14:textId="29DA5563" w:rsidR="00081FA0" w:rsidRDefault="00081FA0" w:rsidP="0097108F">
    <w:pPr>
      <w:pStyle w:val="Footer"/>
    </w:pPr>
    <w:r>
      <w:t xml:space="preserve">Issue Number: </w:t>
    </w:r>
    <w:r>
      <w:tab/>
    </w:r>
    <w:r>
      <w:tab/>
      <w:t>Authorised By:</w:t>
    </w:r>
  </w:p>
  <w:p w14:paraId="26DA301B" w14:textId="203C71A8" w:rsidR="00081FA0" w:rsidRDefault="00081FA0" w:rsidP="0097108F">
    <w:pPr>
      <w:pStyle w:val="Footer"/>
    </w:pPr>
    <w:r>
      <w:t>P</w:t>
    </w:r>
    <w:r w:rsidRPr="00751B6D">
      <w:t xml:space="preserve">age </w:t>
    </w:r>
    <w:r w:rsidRPr="00751B6D">
      <w:fldChar w:fldCharType="begin"/>
    </w:r>
    <w:r w:rsidRPr="00751B6D">
      <w:instrText xml:space="preserve"> PAGE  \* Arabic  \* MERGEFORMAT </w:instrText>
    </w:r>
    <w:r w:rsidRPr="00751B6D">
      <w:fldChar w:fldCharType="separate"/>
    </w:r>
    <w:r>
      <w:t>2</w:t>
    </w:r>
    <w:r w:rsidRPr="00751B6D">
      <w:fldChar w:fldCharType="end"/>
    </w:r>
    <w:r w:rsidRPr="00751B6D">
      <w:t xml:space="preserve"> of </w:t>
    </w:r>
    <w:fldSimple w:instr="NUMPAGES  \* Arabic  \* MERGEFORMAT">
      <w:r>
        <w:rPr>
          <w:noProof/>
        </w:rPr>
        <w:t>40</w:t>
      </w:r>
    </w:fldSimple>
  </w:p>
  <w:p w14:paraId="62F29E06" w14:textId="5554DD86" w:rsidR="00081FA0" w:rsidRDefault="00081FA0" w:rsidP="0097108F">
    <w:pPr>
      <w:pStyle w:val="Footer"/>
    </w:pPr>
    <w:r>
      <w:t>Uncontrolled If Printed</w:t>
    </w:r>
  </w:p>
  <w:p w14:paraId="06ABF0A5" w14:textId="77777777" w:rsidR="00081FA0" w:rsidRDefault="00081FA0" w:rsidP="009710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62913" w14:textId="77777777" w:rsidR="006C6E15" w:rsidRDefault="006C6E15" w:rsidP="0097108F">
      <w:r>
        <w:separator/>
      </w:r>
    </w:p>
    <w:p w14:paraId="2B22B484" w14:textId="77777777" w:rsidR="006C6E15" w:rsidRDefault="006C6E15" w:rsidP="0097108F"/>
  </w:footnote>
  <w:footnote w:type="continuationSeparator" w:id="0">
    <w:p w14:paraId="1468ACF1" w14:textId="77777777" w:rsidR="006C6E15" w:rsidRDefault="006C6E15" w:rsidP="0097108F">
      <w:r>
        <w:continuationSeparator/>
      </w:r>
    </w:p>
    <w:p w14:paraId="0EBF5A11" w14:textId="77777777" w:rsidR="006C6E15" w:rsidRDefault="006C6E15" w:rsidP="0097108F"/>
  </w:footnote>
  <w:footnote w:type="continuationNotice" w:id="1">
    <w:p w14:paraId="34FB2B59" w14:textId="77777777" w:rsidR="006C6E15" w:rsidRDefault="006C6E15" w:rsidP="0097108F"/>
    <w:p w14:paraId="22BAB805" w14:textId="77777777" w:rsidR="006C6E15" w:rsidRDefault="006C6E15" w:rsidP="009710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5D412" w14:textId="41FA437D" w:rsidR="00081FA0" w:rsidRDefault="00081FA0" w:rsidP="0097108F">
    <w:pPr>
      <w:pStyle w:val="Header"/>
    </w:pPr>
    <w:r>
      <w:rPr>
        <w:noProof/>
        <w:lang w:eastAsia="en-GB"/>
      </w:rPr>
      <w:drawing>
        <wp:inline distT="0" distB="0" distL="0" distR="0" wp14:anchorId="5C3D9C6C" wp14:editId="21F4E451">
          <wp:extent cx="1877695" cy="46926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695" cy="469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0F3F272D" w14:textId="77777777" w:rsidR="00081FA0" w:rsidRDefault="00081FA0" w:rsidP="009710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972"/>
    <w:multiLevelType w:val="hybridMultilevel"/>
    <w:tmpl w:val="169CC1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A02D1"/>
    <w:multiLevelType w:val="hybridMultilevel"/>
    <w:tmpl w:val="662AF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843E2"/>
    <w:multiLevelType w:val="hybridMultilevel"/>
    <w:tmpl w:val="10BEBB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E2A68"/>
    <w:multiLevelType w:val="hybridMultilevel"/>
    <w:tmpl w:val="0A7A5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F33C5"/>
    <w:multiLevelType w:val="hybridMultilevel"/>
    <w:tmpl w:val="775A2C26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53834E4"/>
    <w:multiLevelType w:val="hybridMultilevel"/>
    <w:tmpl w:val="99CE1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579BC"/>
    <w:multiLevelType w:val="hybridMultilevel"/>
    <w:tmpl w:val="C1F0BB1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568C5"/>
    <w:multiLevelType w:val="multilevel"/>
    <w:tmpl w:val="C0CE4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8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3AF3B3E"/>
    <w:multiLevelType w:val="multilevel"/>
    <w:tmpl w:val="C0CE4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8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187101"/>
    <w:multiLevelType w:val="hybridMultilevel"/>
    <w:tmpl w:val="A5B81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87363"/>
    <w:multiLevelType w:val="multilevel"/>
    <w:tmpl w:val="C0CE4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8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024056D"/>
    <w:multiLevelType w:val="hybridMultilevel"/>
    <w:tmpl w:val="B6FA0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D3D2E"/>
    <w:multiLevelType w:val="hybridMultilevel"/>
    <w:tmpl w:val="92B6C34C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368F56FA"/>
    <w:multiLevelType w:val="hybridMultilevel"/>
    <w:tmpl w:val="DD4A0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54103"/>
    <w:multiLevelType w:val="hybridMultilevel"/>
    <w:tmpl w:val="9CD40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E79D8"/>
    <w:multiLevelType w:val="hybridMultilevel"/>
    <w:tmpl w:val="567C5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26199"/>
    <w:multiLevelType w:val="multilevel"/>
    <w:tmpl w:val="C0CE4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8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B3C0FF4"/>
    <w:multiLevelType w:val="hybridMultilevel"/>
    <w:tmpl w:val="5DA019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57061"/>
    <w:multiLevelType w:val="hybridMultilevel"/>
    <w:tmpl w:val="15D05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17D88"/>
    <w:multiLevelType w:val="multilevel"/>
    <w:tmpl w:val="C0CE4C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62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8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64D17CCE"/>
    <w:multiLevelType w:val="hybridMultilevel"/>
    <w:tmpl w:val="7CAC66D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65C1264"/>
    <w:multiLevelType w:val="hybridMultilevel"/>
    <w:tmpl w:val="971478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A031B"/>
    <w:multiLevelType w:val="hybridMultilevel"/>
    <w:tmpl w:val="805CC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84C01"/>
    <w:multiLevelType w:val="hybridMultilevel"/>
    <w:tmpl w:val="1E9EF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922F3"/>
    <w:multiLevelType w:val="hybridMultilevel"/>
    <w:tmpl w:val="DBD2A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D08BA"/>
    <w:multiLevelType w:val="hybridMultilevel"/>
    <w:tmpl w:val="CC9C0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563580">
    <w:abstractNumId w:val="19"/>
  </w:num>
  <w:num w:numId="2" w16cid:durableId="435439829">
    <w:abstractNumId w:val="3"/>
  </w:num>
  <w:num w:numId="3" w16cid:durableId="2022581721">
    <w:abstractNumId w:val="20"/>
  </w:num>
  <w:num w:numId="4" w16cid:durableId="2010669571">
    <w:abstractNumId w:val="6"/>
  </w:num>
  <w:num w:numId="5" w16cid:durableId="1188300865">
    <w:abstractNumId w:val="23"/>
  </w:num>
  <w:num w:numId="6" w16cid:durableId="549803150">
    <w:abstractNumId w:val="2"/>
  </w:num>
  <w:num w:numId="7" w16cid:durableId="1126464830">
    <w:abstractNumId w:val="0"/>
  </w:num>
  <w:num w:numId="8" w16cid:durableId="911741564">
    <w:abstractNumId w:val="15"/>
  </w:num>
  <w:num w:numId="9" w16cid:durableId="2126461837">
    <w:abstractNumId w:val="9"/>
  </w:num>
  <w:num w:numId="10" w16cid:durableId="1244753031">
    <w:abstractNumId w:val="12"/>
  </w:num>
  <w:num w:numId="11" w16cid:durableId="606932141">
    <w:abstractNumId w:val="14"/>
  </w:num>
  <w:num w:numId="12" w16cid:durableId="92363897">
    <w:abstractNumId w:val="5"/>
  </w:num>
  <w:num w:numId="13" w16cid:durableId="1740981560">
    <w:abstractNumId w:val="4"/>
  </w:num>
  <w:num w:numId="14" w16cid:durableId="743649194">
    <w:abstractNumId w:val="21"/>
  </w:num>
  <w:num w:numId="15" w16cid:durableId="1142961525">
    <w:abstractNumId w:val="7"/>
  </w:num>
  <w:num w:numId="16" w16cid:durableId="1786540878">
    <w:abstractNumId w:val="22"/>
  </w:num>
  <w:num w:numId="17" w16cid:durableId="1362978224">
    <w:abstractNumId w:val="24"/>
  </w:num>
  <w:num w:numId="18" w16cid:durableId="703865015">
    <w:abstractNumId w:val="16"/>
  </w:num>
  <w:num w:numId="19" w16cid:durableId="131365796">
    <w:abstractNumId w:val="10"/>
  </w:num>
  <w:num w:numId="20" w16cid:durableId="259992369">
    <w:abstractNumId w:val="11"/>
  </w:num>
  <w:num w:numId="21" w16cid:durableId="289627616">
    <w:abstractNumId w:val="17"/>
  </w:num>
  <w:num w:numId="22" w16cid:durableId="869806924">
    <w:abstractNumId w:val="13"/>
  </w:num>
  <w:num w:numId="23" w16cid:durableId="780876468">
    <w:abstractNumId w:val="25"/>
  </w:num>
  <w:num w:numId="24" w16cid:durableId="283006771">
    <w:abstractNumId w:val="1"/>
  </w:num>
  <w:num w:numId="25" w16cid:durableId="1065764645">
    <w:abstractNumId w:val="8"/>
  </w:num>
  <w:num w:numId="26" w16cid:durableId="704910648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8C3"/>
    <w:rsid w:val="00000745"/>
    <w:rsid w:val="00002D8E"/>
    <w:rsid w:val="00004627"/>
    <w:rsid w:val="00005B9E"/>
    <w:rsid w:val="00016130"/>
    <w:rsid w:val="00021FC4"/>
    <w:rsid w:val="0002572A"/>
    <w:rsid w:val="00027A03"/>
    <w:rsid w:val="000311BC"/>
    <w:rsid w:val="00036A9F"/>
    <w:rsid w:val="00041E72"/>
    <w:rsid w:val="00043A79"/>
    <w:rsid w:val="00045E56"/>
    <w:rsid w:val="00046D7F"/>
    <w:rsid w:val="00052D11"/>
    <w:rsid w:val="000644A3"/>
    <w:rsid w:val="00067454"/>
    <w:rsid w:val="0007061D"/>
    <w:rsid w:val="000758F8"/>
    <w:rsid w:val="00081FA0"/>
    <w:rsid w:val="00082B27"/>
    <w:rsid w:val="000850EC"/>
    <w:rsid w:val="00091AF2"/>
    <w:rsid w:val="00094194"/>
    <w:rsid w:val="000A06B5"/>
    <w:rsid w:val="000A2A68"/>
    <w:rsid w:val="000A34CE"/>
    <w:rsid w:val="000A5382"/>
    <w:rsid w:val="000A66E5"/>
    <w:rsid w:val="000B1A7E"/>
    <w:rsid w:val="000B6FD5"/>
    <w:rsid w:val="000D481C"/>
    <w:rsid w:val="000E16BC"/>
    <w:rsid w:val="000E7026"/>
    <w:rsid w:val="000E7E12"/>
    <w:rsid w:val="000F26CC"/>
    <w:rsid w:val="000F3FC3"/>
    <w:rsid w:val="0011645E"/>
    <w:rsid w:val="00116B81"/>
    <w:rsid w:val="001218C3"/>
    <w:rsid w:val="00122039"/>
    <w:rsid w:val="00143C5E"/>
    <w:rsid w:val="0015397B"/>
    <w:rsid w:val="00155D0C"/>
    <w:rsid w:val="00173A74"/>
    <w:rsid w:val="001773BF"/>
    <w:rsid w:val="0018259A"/>
    <w:rsid w:val="0019340B"/>
    <w:rsid w:val="001942EF"/>
    <w:rsid w:val="001A4612"/>
    <w:rsid w:val="001A6BD8"/>
    <w:rsid w:val="001B317B"/>
    <w:rsid w:val="001B3E8B"/>
    <w:rsid w:val="001B5011"/>
    <w:rsid w:val="001B592C"/>
    <w:rsid w:val="001B79B2"/>
    <w:rsid w:val="001C077A"/>
    <w:rsid w:val="001C193C"/>
    <w:rsid w:val="001C2EDC"/>
    <w:rsid w:val="001D23BB"/>
    <w:rsid w:val="001D696D"/>
    <w:rsid w:val="001E0935"/>
    <w:rsid w:val="001E24A7"/>
    <w:rsid w:val="001E38EE"/>
    <w:rsid w:val="001E51A3"/>
    <w:rsid w:val="001E5F70"/>
    <w:rsid w:val="001E75DA"/>
    <w:rsid w:val="001E78AF"/>
    <w:rsid w:val="001F3477"/>
    <w:rsid w:val="001F6303"/>
    <w:rsid w:val="001F7AAA"/>
    <w:rsid w:val="001F7EBA"/>
    <w:rsid w:val="002003A2"/>
    <w:rsid w:val="00205D17"/>
    <w:rsid w:val="0020671D"/>
    <w:rsid w:val="00207A87"/>
    <w:rsid w:val="00211723"/>
    <w:rsid w:val="0021209C"/>
    <w:rsid w:val="0021238A"/>
    <w:rsid w:val="00230625"/>
    <w:rsid w:val="002454E1"/>
    <w:rsid w:val="00247A63"/>
    <w:rsid w:val="00247BAA"/>
    <w:rsid w:val="0025128F"/>
    <w:rsid w:val="002530C0"/>
    <w:rsid w:val="0025341F"/>
    <w:rsid w:val="0026782E"/>
    <w:rsid w:val="00272431"/>
    <w:rsid w:val="00274444"/>
    <w:rsid w:val="00280D09"/>
    <w:rsid w:val="00287FC6"/>
    <w:rsid w:val="00292D13"/>
    <w:rsid w:val="002947C7"/>
    <w:rsid w:val="002953A6"/>
    <w:rsid w:val="00295567"/>
    <w:rsid w:val="00296688"/>
    <w:rsid w:val="002A56AF"/>
    <w:rsid w:val="002B0514"/>
    <w:rsid w:val="002B742F"/>
    <w:rsid w:val="002C614B"/>
    <w:rsid w:val="002E69E3"/>
    <w:rsid w:val="002F67EC"/>
    <w:rsid w:val="003015AD"/>
    <w:rsid w:val="003031C1"/>
    <w:rsid w:val="00321283"/>
    <w:rsid w:val="00327A09"/>
    <w:rsid w:val="0034408F"/>
    <w:rsid w:val="0034586B"/>
    <w:rsid w:val="003513F2"/>
    <w:rsid w:val="00356999"/>
    <w:rsid w:val="003571AC"/>
    <w:rsid w:val="00361D5D"/>
    <w:rsid w:val="00367090"/>
    <w:rsid w:val="00367C3A"/>
    <w:rsid w:val="003755F5"/>
    <w:rsid w:val="00385158"/>
    <w:rsid w:val="00396BEE"/>
    <w:rsid w:val="003B08CC"/>
    <w:rsid w:val="003B0CE6"/>
    <w:rsid w:val="003B117E"/>
    <w:rsid w:val="003B1704"/>
    <w:rsid w:val="003B1E09"/>
    <w:rsid w:val="003B60F6"/>
    <w:rsid w:val="003C0A5B"/>
    <w:rsid w:val="003C6EEC"/>
    <w:rsid w:val="003D08C0"/>
    <w:rsid w:val="003D2F84"/>
    <w:rsid w:val="003D4628"/>
    <w:rsid w:val="003D4AE5"/>
    <w:rsid w:val="003D5F45"/>
    <w:rsid w:val="003E0C39"/>
    <w:rsid w:val="003F4832"/>
    <w:rsid w:val="003F5876"/>
    <w:rsid w:val="00411EC2"/>
    <w:rsid w:val="00423360"/>
    <w:rsid w:val="00431C9C"/>
    <w:rsid w:val="00432ACC"/>
    <w:rsid w:val="00436DEA"/>
    <w:rsid w:val="00446DC2"/>
    <w:rsid w:val="00447D38"/>
    <w:rsid w:val="00451E78"/>
    <w:rsid w:val="00457527"/>
    <w:rsid w:val="00466BB2"/>
    <w:rsid w:val="0046D75A"/>
    <w:rsid w:val="00473EBB"/>
    <w:rsid w:val="00474C7D"/>
    <w:rsid w:val="004753AE"/>
    <w:rsid w:val="00481478"/>
    <w:rsid w:val="00483804"/>
    <w:rsid w:val="004857B9"/>
    <w:rsid w:val="004921A8"/>
    <w:rsid w:val="00496350"/>
    <w:rsid w:val="004A10BD"/>
    <w:rsid w:val="004A5306"/>
    <w:rsid w:val="004A5D20"/>
    <w:rsid w:val="004B6542"/>
    <w:rsid w:val="004D2543"/>
    <w:rsid w:val="004D3CAA"/>
    <w:rsid w:val="004D4617"/>
    <w:rsid w:val="004D6EC3"/>
    <w:rsid w:val="004D7EE2"/>
    <w:rsid w:val="004E1D77"/>
    <w:rsid w:val="004E4ABE"/>
    <w:rsid w:val="004E65B6"/>
    <w:rsid w:val="004F6E28"/>
    <w:rsid w:val="0050436D"/>
    <w:rsid w:val="00506C5F"/>
    <w:rsid w:val="00507C95"/>
    <w:rsid w:val="00510723"/>
    <w:rsid w:val="0052784F"/>
    <w:rsid w:val="00537F4E"/>
    <w:rsid w:val="00540E13"/>
    <w:rsid w:val="00542B30"/>
    <w:rsid w:val="005464BE"/>
    <w:rsid w:val="0055295B"/>
    <w:rsid w:val="00552F40"/>
    <w:rsid w:val="00564CB3"/>
    <w:rsid w:val="005655BD"/>
    <w:rsid w:val="00572751"/>
    <w:rsid w:val="00575C52"/>
    <w:rsid w:val="00577507"/>
    <w:rsid w:val="00585C01"/>
    <w:rsid w:val="005860EF"/>
    <w:rsid w:val="005861C4"/>
    <w:rsid w:val="00593734"/>
    <w:rsid w:val="005A035E"/>
    <w:rsid w:val="005A03E2"/>
    <w:rsid w:val="005A4E7E"/>
    <w:rsid w:val="005A5D01"/>
    <w:rsid w:val="005B2950"/>
    <w:rsid w:val="005C4FEF"/>
    <w:rsid w:val="005C71B4"/>
    <w:rsid w:val="005D54F0"/>
    <w:rsid w:val="005E266C"/>
    <w:rsid w:val="005E2B9A"/>
    <w:rsid w:val="005E4E7A"/>
    <w:rsid w:val="005F1C0C"/>
    <w:rsid w:val="005F2025"/>
    <w:rsid w:val="005F226F"/>
    <w:rsid w:val="005F5865"/>
    <w:rsid w:val="006021B0"/>
    <w:rsid w:val="006069E8"/>
    <w:rsid w:val="00610ECE"/>
    <w:rsid w:val="006174A5"/>
    <w:rsid w:val="00626E1D"/>
    <w:rsid w:val="00630730"/>
    <w:rsid w:val="00635EF6"/>
    <w:rsid w:val="0063756C"/>
    <w:rsid w:val="00640126"/>
    <w:rsid w:val="0064278B"/>
    <w:rsid w:val="0064659E"/>
    <w:rsid w:val="0064673E"/>
    <w:rsid w:val="006500C9"/>
    <w:rsid w:val="006508B3"/>
    <w:rsid w:val="006569FB"/>
    <w:rsid w:val="00656DF5"/>
    <w:rsid w:val="00662842"/>
    <w:rsid w:val="006676C8"/>
    <w:rsid w:val="00671C02"/>
    <w:rsid w:val="006771D7"/>
    <w:rsid w:val="006825A7"/>
    <w:rsid w:val="006877B8"/>
    <w:rsid w:val="00687DB8"/>
    <w:rsid w:val="006939CE"/>
    <w:rsid w:val="00696EA3"/>
    <w:rsid w:val="006A60B0"/>
    <w:rsid w:val="006B4F7E"/>
    <w:rsid w:val="006B50A0"/>
    <w:rsid w:val="006C5EAC"/>
    <w:rsid w:val="006C6E15"/>
    <w:rsid w:val="006D3F30"/>
    <w:rsid w:val="006D6698"/>
    <w:rsid w:val="006D7B7E"/>
    <w:rsid w:val="006D7DA6"/>
    <w:rsid w:val="006F1F0B"/>
    <w:rsid w:val="0070026C"/>
    <w:rsid w:val="00701FDC"/>
    <w:rsid w:val="00702DA3"/>
    <w:rsid w:val="0071001A"/>
    <w:rsid w:val="0071330C"/>
    <w:rsid w:val="0071390F"/>
    <w:rsid w:val="00716963"/>
    <w:rsid w:val="00720396"/>
    <w:rsid w:val="0072355E"/>
    <w:rsid w:val="00733EA6"/>
    <w:rsid w:val="007362FE"/>
    <w:rsid w:val="007369EB"/>
    <w:rsid w:val="007378FB"/>
    <w:rsid w:val="00740285"/>
    <w:rsid w:val="00740C4F"/>
    <w:rsid w:val="00744046"/>
    <w:rsid w:val="00744169"/>
    <w:rsid w:val="00750791"/>
    <w:rsid w:val="00751B6D"/>
    <w:rsid w:val="007523DE"/>
    <w:rsid w:val="00757974"/>
    <w:rsid w:val="0076528C"/>
    <w:rsid w:val="00767C5C"/>
    <w:rsid w:val="007810C4"/>
    <w:rsid w:val="007834D7"/>
    <w:rsid w:val="00793A1B"/>
    <w:rsid w:val="007A6FC6"/>
    <w:rsid w:val="007B1DDC"/>
    <w:rsid w:val="007B50EC"/>
    <w:rsid w:val="007B52E0"/>
    <w:rsid w:val="007C00AF"/>
    <w:rsid w:val="007C35C0"/>
    <w:rsid w:val="007D29B2"/>
    <w:rsid w:val="007E09BC"/>
    <w:rsid w:val="007E13F7"/>
    <w:rsid w:val="007E6BB7"/>
    <w:rsid w:val="007E73C8"/>
    <w:rsid w:val="007F0522"/>
    <w:rsid w:val="007F3818"/>
    <w:rsid w:val="0081084F"/>
    <w:rsid w:val="00811C1D"/>
    <w:rsid w:val="00811E05"/>
    <w:rsid w:val="00814B8D"/>
    <w:rsid w:val="00817503"/>
    <w:rsid w:val="00823BE7"/>
    <w:rsid w:val="008327AB"/>
    <w:rsid w:val="00834AB0"/>
    <w:rsid w:val="00841517"/>
    <w:rsid w:val="00841E8B"/>
    <w:rsid w:val="008432C8"/>
    <w:rsid w:val="00845C04"/>
    <w:rsid w:val="00851655"/>
    <w:rsid w:val="00852DD0"/>
    <w:rsid w:val="00856594"/>
    <w:rsid w:val="00862944"/>
    <w:rsid w:val="00865693"/>
    <w:rsid w:val="00872CE4"/>
    <w:rsid w:val="00873AB6"/>
    <w:rsid w:val="00874418"/>
    <w:rsid w:val="0087477A"/>
    <w:rsid w:val="008766BD"/>
    <w:rsid w:val="00876993"/>
    <w:rsid w:val="00876B6A"/>
    <w:rsid w:val="008863F6"/>
    <w:rsid w:val="0089249E"/>
    <w:rsid w:val="008A0789"/>
    <w:rsid w:val="008A6039"/>
    <w:rsid w:val="008B0554"/>
    <w:rsid w:val="008B39AE"/>
    <w:rsid w:val="008B3E44"/>
    <w:rsid w:val="008B4EED"/>
    <w:rsid w:val="008C78B9"/>
    <w:rsid w:val="008D565A"/>
    <w:rsid w:val="008F1761"/>
    <w:rsid w:val="00902306"/>
    <w:rsid w:val="00902767"/>
    <w:rsid w:val="00902F45"/>
    <w:rsid w:val="009037C2"/>
    <w:rsid w:val="00910FF2"/>
    <w:rsid w:val="0092223F"/>
    <w:rsid w:val="009234B7"/>
    <w:rsid w:val="00924ED8"/>
    <w:rsid w:val="0094024B"/>
    <w:rsid w:val="009446A9"/>
    <w:rsid w:val="00945100"/>
    <w:rsid w:val="00946F28"/>
    <w:rsid w:val="009538BB"/>
    <w:rsid w:val="00963825"/>
    <w:rsid w:val="00963C2A"/>
    <w:rsid w:val="0097108F"/>
    <w:rsid w:val="00983056"/>
    <w:rsid w:val="00992928"/>
    <w:rsid w:val="00993AA9"/>
    <w:rsid w:val="009976A1"/>
    <w:rsid w:val="009A25D9"/>
    <w:rsid w:val="009A28C7"/>
    <w:rsid w:val="009B004F"/>
    <w:rsid w:val="009B02EC"/>
    <w:rsid w:val="009B697E"/>
    <w:rsid w:val="009C28B8"/>
    <w:rsid w:val="009D0970"/>
    <w:rsid w:val="009D51FB"/>
    <w:rsid w:val="009E2137"/>
    <w:rsid w:val="009E2522"/>
    <w:rsid w:val="009E2943"/>
    <w:rsid w:val="009F3243"/>
    <w:rsid w:val="009F6EC5"/>
    <w:rsid w:val="00A0026D"/>
    <w:rsid w:val="00A0028D"/>
    <w:rsid w:val="00A0434A"/>
    <w:rsid w:val="00A209B0"/>
    <w:rsid w:val="00A24E3B"/>
    <w:rsid w:val="00A377BB"/>
    <w:rsid w:val="00A404E1"/>
    <w:rsid w:val="00A40828"/>
    <w:rsid w:val="00A42ED3"/>
    <w:rsid w:val="00A4467C"/>
    <w:rsid w:val="00A47014"/>
    <w:rsid w:val="00A667E9"/>
    <w:rsid w:val="00A72C6E"/>
    <w:rsid w:val="00A733A3"/>
    <w:rsid w:val="00A83919"/>
    <w:rsid w:val="00A91F5A"/>
    <w:rsid w:val="00A95116"/>
    <w:rsid w:val="00A97B08"/>
    <w:rsid w:val="00AA0471"/>
    <w:rsid w:val="00AA05EF"/>
    <w:rsid w:val="00AA08AF"/>
    <w:rsid w:val="00AA62EF"/>
    <w:rsid w:val="00AB39CE"/>
    <w:rsid w:val="00AC0617"/>
    <w:rsid w:val="00AC0622"/>
    <w:rsid w:val="00AC6859"/>
    <w:rsid w:val="00AC7B4B"/>
    <w:rsid w:val="00AD01E7"/>
    <w:rsid w:val="00AE73A3"/>
    <w:rsid w:val="00AF0D0A"/>
    <w:rsid w:val="00AF1C7A"/>
    <w:rsid w:val="00AF6569"/>
    <w:rsid w:val="00B20CF9"/>
    <w:rsid w:val="00B234D7"/>
    <w:rsid w:val="00B357D1"/>
    <w:rsid w:val="00B36F7A"/>
    <w:rsid w:val="00B37249"/>
    <w:rsid w:val="00B47DDE"/>
    <w:rsid w:val="00B601CB"/>
    <w:rsid w:val="00B72D02"/>
    <w:rsid w:val="00B7415D"/>
    <w:rsid w:val="00B81FCF"/>
    <w:rsid w:val="00B82850"/>
    <w:rsid w:val="00B84D3A"/>
    <w:rsid w:val="00B9173E"/>
    <w:rsid w:val="00BB25FF"/>
    <w:rsid w:val="00BB3168"/>
    <w:rsid w:val="00BB33BC"/>
    <w:rsid w:val="00BB73DC"/>
    <w:rsid w:val="00BC286D"/>
    <w:rsid w:val="00BC5B9C"/>
    <w:rsid w:val="00BC7308"/>
    <w:rsid w:val="00BD08E8"/>
    <w:rsid w:val="00BD2532"/>
    <w:rsid w:val="00BD62CE"/>
    <w:rsid w:val="00BF10E7"/>
    <w:rsid w:val="00C04190"/>
    <w:rsid w:val="00C061B7"/>
    <w:rsid w:val="00C065A9"/>
    <w:rsid w:val="00C074E4"/>
    <w:rsid w:val="00C11E33"/>
    <w:rsid w:val="00C25C25"/>
    <w:rsid w:val="00C3387F"/>
    <w:rsid w:val="00C5024D"/>
    <w:rsid w:val="00C526B0"/>
    <w:rsid w:val="00C5668E"/>
    <w:rsid w:val="00C639C3"/>
    <w:rsid w:val="00C6652F"/>
    <w:rsid w:val="00C66D4C"/>
    <w:rsid w:val="00C81AAD"/>
    <w:rsid w:val="00C85170"/>
    <w:rsid w:val="00C859A8"/>
    <w:rsid w:val="00CA0131"/>
    <w:rsid w:val="00CA0DDB"/>
    <w:rsid w:val="00CA3482"/>
    <w:rsid w:val="00CA43DA"/>
    <w:rsid w:val="00CA5559"/>
    <w:rsid w:val="00CB03BC"/>
    <w:rsid w:val="00CB4B32"/>
    <w:rsid w:val="00CB5C71"/>
    <w:rsid w:val="00CC75B7"/>
    <w:rsid w:val="00CD022C"/>
    <w:rsid w:val="00CD0312"/>
    <w:rsid w:val="00CE4C7E"/>
    <w:rsid w:val="00CE7067"/>
    <w:rsid w:val="00CF427B"/>
    <w:rsid w:val="00D0478B"/>
    <w:rsid w:val="00D12813"/>
    <w:rsid w:val="00D20E6E"/>
    <w:rsid w:val="00D22222"/>
    <w:rsid w:val="00D2348F"/>
    <w:rsid w:val="00D23C8F"/>
    <w:rsid w:val="00D25706"/>
    <w:rsid w:val="00D32F8C"/>
    <w:rsid w:val="00D579E1"/>
    <w:rsid w:val="00D60553"/>
    <w:rsid w:val="00D61D06"/>
    <w:rsid w:val="00D62255"/>
    <w:rsid w:val="00D64CD0"/>
    <w:rsid w:val="00D66C83"/>
    <w:rsid w:val="00D66FB5"/>
    <w:rsid w:val="00D701F3"/>
    <w:rsid w:val="00D85C6C"/>
    <w:rsid w:val="00D90414"/>
    <w:rsid w:val="00D95408"/>
    <w:rsid w:val="00DA44C3"/>
    <w:rsid w:val="00DA4DC6"/>
    <w:rsid w:val="00DA712B"/>
    <w:rsid w:val="00DA731A"/>
    <w:rsid w:val="00DB1622"/>
    <w:rsid w:val="00DB47C8"/>
    <w:rsid w:val="00DB6DDB"/>
    <w:rsid w:val="00DC1CE4"/>
    <w:rsid w:val="00DC4C6F"/>
    <w:rsid w:val="00DC51B7"/>
    <w:rsid w:val="00DC61CD"/>
    <w:rsid w:val="00DD3DA4"/>
    <w:rsid w:val="00DD7588"/>
    <w:rsid w:val="00DE5C54"/>
    <w:rsid w:val="00DE5C91"/>
    <w:rsid w:val="00DF014E"/>
    <w:rsid w:val="00DF242F"/>
    <w:rsid w:val="00DF5115"/>
    <w:rsid w:val="00DF7D55"/>
    <w:rsid w:val="00E00C8D"/>
    <w:rsid w:val="00E0148A"/>
    <w:rsid w:val="00E01C52"/>
    <w:rsid w:val="00E03181"/>
    <w:rsid w:val="00E04EEF"/>
    <w:rsid w:val="00E07CDA"/>
    <w:rsid w:val="00E119ED"/>
    <w:rsid w:val="00E20601"/>
    <w:rsid w:val="00E24DFB"/>
    <w:rsid w:val="00E4060A"/>
    <w:rsid w:val="00E51910"/>
    <w:rsid w:val="00E70E67"/>
    <w:rsid w:val="00E73035"/>
    <w:rsid w:val="00E76A82"/>
    <w:rsid w:val="00E90597"/>
    <w:rsid w:val="00E91253"/>
    <w:rsid w:val="00E9303D"/>
    <w:rsid w:val="00E93E04"/>
    <w:rsid w:val="00E94FDF"/>
    <w:rsid w:val="00E96233"/>
    <w:rsid w:val="00EB02A8"/>
    <w:rsid w:val="00EB128E"/>
    <w:rsid w:val="00EB212F"/>
    <w:rsid w:val="00EC34BD"/>
    <w:rsid w:val="00EC3907"/>
    <w:rsid w:val="00EC3DF5"/>
    <w:rsid w:val="00EC54D9"/>
    <w:rsid w:val="00EC5757"/>
    <w:rsid w:val="00ED0218"/>
    <w:rsid w:val="00ED209C"/>
    <w:rsid w:val="00ED28CE"/>
    <w:rsid w:val="00EE1474"/>
    <w:rsid w:val="00F044F5"/>
    <w:rsid w:val="00F06389"/>
    <w:rsid w:val="00F1211B"/>
    <w:rsid w:val="00F20916"/>
    <w:rsid w:val="00F26422"/>
    <w:rsid w:val="00F27A1D"/>
    <w:rsid w:val="00F30B76"/>
    <w:rsid w:val="00F442E5"/>
    <w:rsid w:val="00F6755F"/>
    <w:rsid w:val="00F74044"/>
    <w:rsid w:val="00F80EA8"/>
    <w:rsid w:val="00F935A0"/>
    <w:rsid w:val="00F96561"/>
    <w:rsid w:val="00FA24F9"/>
    <w:rsid w:val="00FA5A52"/>
    <w:rsid w:val="00FB3573"/>
    <w:rsid w:val="00FB6A21"/>
    <w:rsid w:val="00FC7D8C"/>
    <w:rsid w:val="00FD2690"/>
    <w:rsid w:val="00FD426F"/>
    <w:rsid w:val="00FD5ABC"/>
    <w:rsid w:val="00FE1B67"/>
    <w:rsid w:val="00FE2F41"/>
    <w:rsid w:val="00FE5539"/>
    <w:rsid w:val="015606EF"/>
    <w:rsid w:val="01D2D90E"/>
    <w:rsid w:val="01D642CE"/>
    <w:rsid w:val="01EADBC2"/>
    <w:rsid w:val="02D44F31"/>
    <w:rsid w:val="034BB285"/>
    <w:rsid w:val="03C6E1CC"/>
    <w:rsid w:val="0463139B"/>
    <w:rsid w:val="065AFF77"/>
    <w:rsid w:val="07A1D79A"/>
    <w:rsid w:val="08458452"/>
    <w:rsid w:val="0873A8DF"/>
    <w:rsid w:val="0ADC7751"/>
    <w:rsid w:val="0B007765"/>
    <w:rsid w:val="0D4E0E36"/>
    <w:rsid w:val="0D8CD6B5"/>
    <w:rsid w:val="0DE0191E"/>
    <w:rsid w:val="0E3A86C3"/>
    <w:rsid w:val="0E9B9D79"/>
    <w:rsid w:val="0EB0118C"/>
    <w:rsid w:val="0EDA3F43"/>
    <w:rsid w:val="0F5240D8"/>
    <w:rsid w:val="102EAD69"/>
    <w:rsid w:val="104BE1ED"/>
    <w:rsid w:val="1085AEF8"/>
    <w:rsid w:val="10D986FB"/>
    <w:rsid w:val="10EA0C05"/>
    <w:rsid w:val="111CDB9E"/>
    <w:rsid w:val="119079E5"/>
    <w:rsid w:val="119390D7"/>
    <w:rsid w:val="11C8ABCF"/>
    <w:rsid w:val="12066DE8"/>
    <w:rsid w:val="121C080A"/>
    <w:rsid w:val="1255DD81"/>
    <w:rsid w:val="1275575C"/>
    <w:rsid w:val="1290E89D"/>
    <w:rsid w:val="12FF50CD"/>
    <w:rsid w:val="141370CD"/>
    <w:rsid w:val="146BFC19"/>
    <w:rsid w:val="148E30E2"/>
    <w:rsid w:val="15004C91"/>
    <w:rsid w:val="15C2FFC8"/>
    <w:rsid w:val="17619FB8"/>
    <w:rsid w:val="17C0C7BF"/>
    <w:rsid w:val="187F6551"/>
    <w:rsid w:val="1893011C"/>
    <w:rsid w:val="190EC526"/>
    <w:rsid w:val="196575DB"/>
    <w:rsid w:val="19E85AF3"/>
    <w:rsid w:val="1A1368E1"/>
    <w:rsid w:val="1AE47F2C"/>
    <w:rsid w:val="1B1A6E99"/>
    <w:rsid w:val="1B513856"/>
    <w:rsid w:val="1BE3976A"/>
    <w:rsid w:val="1C2B074B"/>
    <w:rsid w:val="1C2B6290"/>
    <w:rsid w:val="1CC7FB1E"/>
    <w:rsid w:val="1D0E6F79"/>
    <w:rsid w:val="1D10A61B"/>
    <w:rsid w:val="1E61C993"/>
    <w:rsid w:val="1EB9AEC9"/>
    <w:rsid w:val="23712802"/>
    <w:rsid w:val="237FE79F"/>
    <w:rsid w:val="23AF0C15"/>
    <w:rsid w:val="23E31EE1"/>
    <w:rsid w:val="251AED05"/>
    <w:rsid w:val="252104E3"/>
    <w:rsid w:val="2528F04D"/>
    <w:rsid w:val="255610F0"/>
    <w:rsid w:val="257EEF42"/>
    <w:rsid w:val="26565C5F"/>
    <w:rsid w:val="266909DA"/>
    <w:rsid w:val="2690438A"/>
    <w:rsid w:val="270888AD"/>
    <w:rsid w:val="271475AC"/>
    <w:rsid w:val="2802C7B6"/>
    <w:rsid w:val="287C39B9"/>
    <w:rsid w:val="2895A9D0"/>
    <w:rsid w:val="28DA9503"/>
    <w:rsid w:val="29B07B50"/>
    <w:rsid w:val="29FC6170"/>
    <w:rsid w:val="2AA554D2"/>
    <w:rsid w:val="2B71D127"/>
    <w:rsid w:val="2B96595F"/>
    <w:rsid w:val="2B9831D1"/>
    <w:rsid w:val="2BD117ED"/>
    <w:rsid w:val="2C412533"/>
    <w:rsid w:val="2D6EA30A"/>
    <w:rsid w:val="2DF735EB"/>
    <w:rsid w:val="2DF8E553"/>
    <w:rsid w:val="2E3BC803"/>
    <w:rsid w:val="2E6CE9C9"/>
    <w:rsid w:val="2F25D188"/>
    <w:rsid w:val="2F6286AD"/>
    <w:rsid w:val="2F9C17FA"/>
    <w:rsid w:val="300DD51A"/>
    <w:rsid w:val="305E07A6"/>
    <w:rsid w:val="30C79CB1"/>
    <w:rsid w:val="30F8C203"/>
    <w:rsid w:val="3121A064"/>
    <w:rsid w:val="32A2C1E5"/>
    <w:rsid w:val="32B3FB4F"/>
    <w:rsid w:val="341C4DF6"/>
    <w:rsid w:val="347DDE4C"/>
    <w:rsid w:val="34822256"/>
    <w:rsid w:val="34D2012B"/>
    <w:rsid w:val="3600C413"/>
    <w:rsid w:val="3613A5EF"/>
    <w:rsid w:val="365506F1"/>
    <w:rsid w:val="367D35F1"/>
    <w:rsid w:val="3835634D"/>
    <w:rsid w:val="39296FA1"/>
    <w:rsid w:val="397E7AAA"/>
    <w:rsid w:val="3DFBC20F"/>
    <w:rsid w:val="3DFD0BC9"/>
    <w:rsid w:val="3DFE5FE8"/>
    <w:rsid w:val="3E1A2E26"/>
    <w:rsid w:val="3E863CC4"/>
    <w:rsid w:val="3F1F1AE7"/>
    <w:rsid w:val="3F55084A"/>
    <w:rsid w:val="3F9A3049"/>
    <w:rsid w:val="3FC090F3"/>
    <w:rsid w:val="3FD50506"/>
    <w:rsid w:val="3FF5A9B4"/>
    <w:rsid w:val="40168FE8"/>
    <w:rsid w:val="40F33BBF"/>
    <w:rsid w:val="41293A6E"/>
    <w:rsid w:val="41A1F228"/>
    <w:rsid w:val="41B26049"/>
    <w:rsid w:val="42A32078"/>
    <w:rsid w:val="42E9FD0D"/>
    <w:rsid w:val="4343E9E3"/>
    <w:rsid w:val="43DF700B"/>
    <w:rsid w:val="44625873"/>
    <w:rsid w:val="4470474D"/>
    <w:rsid w:val="44EA010B"/>
    <w:rsid w:val="45B6F832"/>
    <w:rsid w:val="462FD277"/>
    <w:rsid w:val="465E30AB"/>
    <w:rsid w:val="46A29A0D"/>
    <w:rsid w:val="4703E9C6"/>
    <w:rsid w:val="470754A6"/>
    <w:rsid w:val="47587071"/>
    <w:rsid w:val="4795F343"/>
    <w:rsid w:val="48E80D2F"/>
    <w:rsid w:val="48EE98F4"/>
    <w:rsid w:val="49AC8CF4"/>
    <w:rsid w:val="4A505449"/>
    <w:rsid w:val="4A7838B0"/>
    <w:rsid w:val="4B385C5B"/>
    <w:rsid w:val="4B59428F"/>
    <w:rsid w:val="4B689767"/>
    <w:rsid w:val="4B9B4DB6"/>
    <w:rsid w:val="4BCF8901"/>
    <w:rsid w:val="4BDDDE30"/>
    <w:rsid w:val="4C43E6C6"/>
    <w:rsid w:val="4C62C291"/>
    <w:rsid w:val="4C7B5932"/>
    <w:rsid w:val="4CC6686C"/>
    <w:rsid w:val="4CD42CBC"/>
    <w:rsid w:val="4CF512F0"/>
    <w:rsid w:val="4D088AE4"/>
    <w:rsid w:val="4D288AAE"/>
    <w:rsid w:val="4D62C417"/>
    <w:rsid w:val="4D6B5962"/>
    <w:rsid w:val="4D7BE01B"/>
    <w:rsid w:val="4DAB08AC"/>
    <w:rsid w:val="4DBC061A"/>
    <w:rsid w:val="4F157EF2"/>
    <w:rsid w:val="4F5DDA78"/>
    <w:rsid w:val="4F5FD2B6"/>
    <w:rsid w:val="4FB84199"/>
    <w:rsid w:val="50402BA6"/>
    <w:rsid w:val="50BC7137"/>
    <w:rsid w:val="50F9AAD9"/>
    <w:rsid w:val="5141E640"/>
    <w:rsid w:val="51DBFC07"/>
    <w:rsid w:val="52957B3A"/>
    <w:rsid w:val="52977378"/>
    <w:rsid w:val="529B60D2"/>
    <w:rsid w:val="5362D270"/>
    <w:rsid w:val="53A42B19"/>
    <w:rsid w:val="545A0A22"/>
    <w:rsid w:val="54E1040E"/>
    <w:rsid w:val="5560B2C7"/>
    <w:rsid w:val="556F00D8"/>
    <w:rsid w:val="557A2E0A"/>
    <w:rsid w:val="55E95C8F"/>
    <w:rsid w:val="567BA3CC"/>
    <w:rsid w:val="571AF405"/>
    <w:rsid w:val="57244A82"/>
    <w:rsid w:val="573023A2"/>
    <w:rsid w:val="576FFFEA"/>
    <w:rsid w:val="5792B819"/>
    <w:rsid w:val="57C3537E"/>
    <w:rsid w:val="583FB31D"/>
    <w:rsid w:val="58D1981E"/>
    <w:rsid w:val="59AC44C2"/>
    <w:rsid w:val="59B255B5"/>
    <w:rsid w:val="5A6CA5AC"/>
    <w:rsid w:val="5B431709"/>
    <w:rsid w:val="5B5A3B06"/>
    <w:rsid w:val="5BB38152"/>
    <w:rsid w:val="5CB25A43"/>
    <w:rsid w:val="5D191F08"/>
    <w:rsid w:val="5DDA9CD4"/>
    <w:rsid w:val="5E111FB5"/>
    <w:rsid w:val="5E5C17C2"/>
    <w:rsid w:val="5E94AB2C"/>
    <w:rsid w:val="5F07E7F3"/>
    <w:rsid w:val="5F2FE662"/>
    <w:rsid w:val="5F339042"/>
    <w:rsid w:val="5F649B3E"/>
    <w:rsid w:val="5FD21ADD"/>
    <w:rsid w:val="60983EAC"/>
    <w:rsid w:val="60A3F1A0"/>
    <w:rsid w:val="6130EA06"/>
    <w:rsid w:val="6160CECD"/>
    <w:rsid w:val="624F7F8F"/>
    <w:rsid w:val="6263437E"/>
    <w:rsid w:val="636C0241"/>
    <w:rsid w:val="637D8AEF"/>
    <w:rsid w:val="6386399A"/>
    <w:rsid w:val="652209FB"/>
    <w:rsid w:val="656C0B26"/>
    <w:rsid w:val="65BDCE57"/>
    <w:rsid w:val="65ED258A"/>
    <w:rsid w:val="66F3D296"/>
    <w:rsid w:val="67A02B8A"/>
    <w:rsid w:val="681246A7"/>
    <w:rsid w:val="68C2C097"/>
    <w:rsid w:val="69A7D7E2"/>
    <w:rsid w:val="69B6B657"/>
    <w:rsid w:val="6AAC1369"/>
    <w:rsid w:val="6B9BBF1F"/>
    <w:rsid w:val="6BB65C76"/>
    <w:rsid w:val="6C691852"/>
    <w:rsid w:val="6C739CAD"/>
    <w:rsid w:val="6C74FF96"/>
    <w:rsid w:val="6CF1D2E5"/>
    <w:rsid w:val="6D8AF422"/>
    <w:rsid w:val="6D97464F"/>
    <w:rsid w:val="6FFF61DA"/>
    <w:rsid w:val="700F4209"/>
    <w:rsid w:val="70319802"/>
    <w:rsid w:val="706CF375"/>
    <w:rsid w:val="709C4635"/>
    <w:rsid w:val="71E5DD4A"/>
    <w:rsid w:val="73054D64"/>
    <w:rsid w:val="732CC356"/>
    <w:rsid w:val="736938C4"/>
    <w:rsid w:val="7399221A"/>
    <w:rsid w:val="73F6C485"/>
    <w:rsid w:val="7552266A"/>
    <w:rsid w:val="75835635"/>
    <w:rsid w:val="75B8F590"/>
    <w:rsid w:val="761C8E3F"/>
    <w:rsid w:val="764F57B7"/>
    <w:rsid w:val="7699A794"/>
    <w:rsid w:val="7784C8A4"/>
    <w:rsid w:val="78B3569D"/>
    <w:rsid w:val="7A693389"/>
    <w:rsid w:val="7A9C4229"/>
    <w:rsid w:val="7BAF5CCF"/>
    <w:rsid w:val="7D050334"/>
    <w:rsid w:val="7D604B67"/>
    <w:rsid w:val="7D90A1BC"/>
    <w:rsid w:val="7E3EE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55747"/>
  <w15:chartTrackingRefBased/>
  <w15:docId w15:val="{3E7D75E6-053F-4F1A-8851-74F6DF6C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08F"/>
    <w:pPr>
      <w:spacing w:line="30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47B7C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50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47B7C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3515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0D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47B7C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D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47B7C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D0A"/>
    <w:rPr>
      <w:rFonts w:asciiTheme="majorHAnsi" w:eastAsiaTheme="majorEastAsia" w:hAnsiTheme="majorHAnsi" w:cstheme="majorBidi"/>
      <w:color w:val="347B7C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C5024D"/>
    <w:rPr>
      <w:rFonts w:asciiTheme="majorHAnsi" w:eastAsiaTheme="majorEastAsia" w:hAnsiTheme="majorHAnsi" w:cstheme="majorBidi"/>
      <w:color w:val="347B7C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D0A"/>
    <w:rPr>
      <w:rFonts w:asciiTheme="majorHAnsi" w:eastAsiaTheme="majorEastAsia" w:hAnsiTheme="majorHAnsi" w:cstheme="majorBidi"/>
      <w:color w:val="23515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0D0A"/>
    <w:rPr>
      <w:rFonts w:asciiTheme="majorHAnsi" w:eastAsiaTheme="majorEastAsia" w:hAnsiTheme="majorHAnsi" w:cstheme="majorBidi"/>
      <w:i/>
      <w:iCs/>
      <w:color w:val="347B7C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D0A"/>
    <w:rPr>
      <w:rFonts w:asciiTheme="majorHAnsi" w:eastAsiaTheme="majorEastAsia" w:hAnsiTheme="majorHAnsi" w:cstheme="majorBidi"/>
      <w:color w:val="347B7C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A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4C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0A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4CE"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3A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AD88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A79"/>
    <w:rPr>
      <w:rFonts w:asciiTheme="majorHAnsi" w:eastAsiaTheme="majorEastAsia" w:hAnsiTheme="majorHAnsi" w:cstheme="majorBidi"/>
      <w:color w:val="14AD88" w:themeColor="accent3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A5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CLStyle">
    <w:name w:val="CCL Style"/>
    <w:basedOn w:val="TableNormal"/>
    <w:uiPriority w:val="99"/>
    <w:rsid w:val="00B828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6" w:space="0" w:color="000000" w:themeColor="text1"/>
        <w:insideV w:val="single" w:sz="6" w:space="0" w:color="000000" w:themeColor="text1"/>
      </w:tblBorders>
      <w:tblCellMar>
        <w:top w:w="85" w:type="dxa"/>
        <w:left w:w="113" w:type="dxa"/>
        <w:bottom w:w="85" w:type="dxa"/>
        <w:right w:w="113" w:type="dxa"/>
      </w:tblCellMar>
    </w:tblPr>
    <w:tcPr>
      <w:vAlign w:val="center"/>
    </w:tcPr>
    <w:tblStylePr w:type="firstRow">
      <w:pPr>
        <w:jc w:val="center"/>
      </w:pPr>
      <w:rPr>
        <w:rFonts w:asciiTheme="minorHAnsi" w:hAnsiTheme="minorHAnsi"/>
        <w:sz w:val="24"/>
      </w:rPr>
      <w:tblPr/>
      <w:tcPr>
        <w:shd w:val="clear" w:color="auto" w:fill="14AD88" w:themeFill="accent3"/>
      </w:tcPr>
    </w:tblStylePr>
    <w:tblStylePr w:type="firstCol">
      <w:tblPr/>
      <w:tcPr>
        <w:shd w:val="clear" w:color="auto" w:fill="14AD88" w:themeFill="accent3"/>
      </w:tcPr>
    </w:tblStylePr>
  </w:style>
  <w:style w:type="paragraph" w:customStyle="1" w:styleId="TableParagraph">
    <w:name w:val="Table Paragraph"/>
    <w:basedOn w:val="Normal"/>
    <w:uiPriority w:val="1"/>
    <w:qFormat/>
    <w:rsid w:val="001218C3"/>
    <w:pPr>
      <w:widowControl w:val="0"/>
      <w:autoSpaceDE w:val="0"/>
      <w:autoSpaceDN w:val="0"/>
      <w:spacing w:after="0" w:line="240" w:lineRule="auto"/>
      <w:ind w:left="170"/>
    </w:pPr>
    <w:rPr>
      <w:rFonts w:ascii="Avenir-Book" w:eastAsia="Avenir-Book" w:hAnsi="Avenir-Book" w:cs="Avenir-Book"/>
      <w:sz w:val="22"/>
      <w:lang w:eastAsia="en-GB" w:bidi="en-GB"/>
    </w:rPr>
  </w:style>
  <w:style w:type="paragraph" w:styleId="ListParagraph">
    <w:name w:val="List Paragraph"/>
    <w:basedOn w:val="Normal"/>
    <w:qFormat/>
    <w:rsid w:val="00F96561"/>
    <w:pPr>
      <w:ind w:left="720"/>
    </w:pPr>
  </w:style>
  <w:style w:type="paragraph" w:customStyle="1" w:styleId="TCsHeading3">
    <w:name w:val="TCsHeading3"/>
    <w:qFormat/>
    <w:rsid w:val="004A5306"/>
    <w:pPr>
      <w:tabs>
        <w:tab w:val="num" w:pos="851"/>
      </w:tabs>
      <w:ind w:left="851" w:hanging="851"/>
      <w:outlineLvl w:val="2"/>
    </w:pPr>
    <w:rPr>
      <w:rFonts w:ascii="Avenir Book" w:eastAsiaTheme="majorEastAsia" w:hAnsi="Avenir Book" w:cstheme="majorBidi"/>
      <w:szCs w:val="24"/>
    </w:rPr>
  </w:style>
  <w:style w:type="paragraph" w:customStyle="1" w:styleId="SHHeading1">
    <w:name w:val="SH Heading 1"/>
    <w:basedOn w:val="Heading1"/>
    <w:next w:val="Normal"/>
    <w:link w:val="SHHeading1Char"/>
    <w:rsid w:val="004A5306"/>
    <w:pPr>
      <w:tabs>
        <w:tab w:val="left" w:pos="-90"/>
      </w:tabs>
      <w:spacing w:before="480" w:after="120" w:line="264" w:lineRule="auto"/>
      <w:ind w:left="360" w:hanging="360"/>
    </w:pPr>
    <w:rPr>
      <w:rFonts w:ascii="Avenir Book" w:hAnsi="Avenir Book"/>
      <w:b/>
      <w:color w:val="auto"/>
      <w:sz w:val="28"/>
    </w:rPr>
  </w:style>
  <w:style w:type="paragraph" w:customStyle="1" w:styleId="SHHeading3">
    <w:name w:val="SH Heading 3"/>
    <w:basedOn w:val="TCsHeading3"/>
    <w:link w:val="SHHeading3Char"/>
    <w:rsid w:val="004A5306"/>
    <w:pPr>
      <w:numPr>
        <w:ilvl w:val="2"/>
      </w:numPr>
      <w:tabs>
        <w:tab w:val="num" w:pos="851"/>
      </w:tabs>
      <w:ind w:left="851" w:hanging="851"/>
    </w:pPr>
  </w:style>
  <w:style w:type="character" w:customStyle="1" w:styleId="SHHeading3Char">
    <w:name w:val="SH Heading 3 Char"/>
    <w:link w:val="SHHeading3"/>
    <w:rsid w:val="004A5306"/>
    <w:rPr>
      <w:rFonts w:ascii="Avenir Book" w:eastAsiaTheme="majorEastAsia" w:hAnsi="Avenir Book" w:cstheme="majorBidi"/>
      <w:szCs w:val="24"/>
    </w:rPr>
  </w:style>
  <w:style w:type="character" w:customStyle="1" w:styleId="SHHeading1Char">
    <w:name w:val="SH Heading 1 Char"/>
    <w:link w:val="SHHeading1"/>
    <w:locked/>
    <w:rsid w:val="005C71B4"/>
    <w:rPr>
      <w:rFonts w:ascii="Avenir Book" w:eastAsiaTheme="majorEastAsia" w:hAnsi="Avenir Book" w:cstheme="majorBidi"/>
      <w:b/>
      <w:sz w:val="28"/>
      <w:szCs w:val="32"/>
    </w:rPr>
  </w:style>
  <w:style w:type="table" w:customStyle="1" w:styleId="TableGrid0">
    <w:name w:val="TableGrid"/>
    <w:rsid w:val="00BC7308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6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59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3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18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1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181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F226F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226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F226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5F226F"/>
    <w:rPr>
      <w:color w:val="46A5A7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5024D"/>
    <w:pPr>
      <w:spacing w:after="100"/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DA44C3"/>
    <w:rPr>
      <w:color w:val="8F568D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5C6C"/>
    <w:rPr>
      <w:color w:val="605E5C"/>
      <w:shd w:val="clear" w:color="auto" w:fill="E1DFDD"/>
    </w:rPr>
  </w:style>
  <w:style w:type="paragraph" w:customStyle="1" w:styleId="MainBody">
    <w:name w:val="Main Body"/>
    <w:basedOn w:val="Normal"/>
    <w:link w:val="MainBodyChar"/>
    <w:qFormat/>
    <w:rsid w:val="00AF6569"/>
    <w:pPr>
      <w:spacing w:after="240" w:line="360" w:lineRule="auto"/>
    </w:pPr>
    <w:rPr>
      <w:rFonts w:ascii="Tahoma" w:eastAsia="Times New Roman" w:hAnsi="Tahoma" w:cs="Tahoma"/>
      <w:lang w:eastAsia="en-GB"/>
    </w:rPr>
  </w:style>
  <w:style w:type="character" w:customStyle="1" w:styleId="MainBodyChar">
    <w:name w:val="Main Body Char"/>
    <w:link w:val="MainBody"/>
    <w:rsid w:val="00AF6569"/>
    <w:rPr>
      <w:rFonts w:ascii="Tahoma" w:eastAsia="Times New Roman" w:hAnsi="Tahoma" w:cs="Tahoma"/>
      <w:sz w:val="20"/>
      <w:lang w:eastAsia="en-GB"/>
    </w:rPr>
  </w:style>
  <w:style w:type="table" w:customStyle="1" w:styleId="CCL">
    <w:name w:val="CCL"/>
    <w:basedOn w:val="TableNormal"/>
    <w:rsid w:val="00457527"/>
    <w:pPr>
      <w:spacing w:after="0" w:line="240" w:lineRule="auto"/>
      <w:jc w:val="center"/>
    </w:pPr>
    <w:rPr>
      <w:rFonts w:ascii="Arial" w:eastAsia="Times New Roman" w:hAnsi="Arial" w:cs="Times New Roman"/>
      <w:sz w:val="20"/>
      <w:szCs w:val="20"/>
      <w:lang w:eastAsia="en-GB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0000"/>
      </w:tcPr>
    </w:tblStylePr>
  </w:style>
  <w:style w:type="paragraph" w:customStyle="1" w:styleId="Default">
    <w:name w:val="Default"/>
    <w:rsid w:val="008924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xdtextbox1">
    <w:name w:val="xdtextbox1"/>
    <w:basedOn w:val="DefaultParagraphFont"/>
    <w:rsid w:val="00811E05"/>
    <w:rPr>
      <w:color w:val="auto"/>
      <w:bdr w:val="single" w:sz="8" w:space="1" w:color="DCDCDC" w:frame="1"/>
      <w:shd w:val="clear" w:color="auto" w:fill="FFFFF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D2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urton\Desktop\Marketing\Templates%20Corporate%20Internal\.ptmp29DAFB\CCL%20Templates\CCL2020-Blank.dotx" TargetMode="External"/></Relationships>
</file>

<file path=word/theme/theme1.xml><?xml version="1.0" encoding="utf-8"?>
<a:theme xmlns:a="http://schemas.openxmlformats.org/drawingml/2006/main" name="Office Theme">
  <a:themeElements>
    <a:clrScheme name="CCL 2020">
      <a:dk1>
        <a:sysClr val="windowText" lastClr="000000"/>
      </a:dk1>
      <a:lt1>
        <a:sysClr val="window" lastClr="FFFFFF"/>
      </a:lt1>
      <a:dk2>
        <a:srgbClr val="0E2E3F"/>
      </a:dk2>
      <a:lt2>
        <a:srgbClr val="CFD5D9"/>
      </a:lt2>
      <a:accent1>
        <a:srgbClr val="46A5A7"/>
      </a:accent1>
      <a:accent2>
        <a:srgbClr val="8F568D"/>
      </a:accent2>
      <a:accent3>
        <a:srgbClr val="14AD88"/>
      </a:accent3>
      <a:accent4>
        <a:srgbClr val="3E5865"/>
      </a:accent4>
      <a:accent5>
        <a:srgbClr val="BC9ABB"/>
      </a:accent5>
      <a:accent6>
        <a:srgbClr val="72CEBB"/>
      </a:accent6>
      <a:hlink>
        <a:srgbClr val="46A5A7"/>
      </a:hlink>
      <a:folHlink>
        <a:srgbClr val="8F568D"/>
      </a:folHlink>
    </a:clrScheme>
    <a:fontScheme name="CCL 2020">
      <a:majorFont>
        <a:latin typeface="Avenir Next LT Pro Light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EF455A1098C428B5578873BB2AA86" ma:contentTypeVersion="19" ma:contentTypeDescription="Create a new document." ma:contentTypeScope="" ma:versionID="0a7df31c49aa9262c75fe6a3cde729c4">
  <xsd:schema xmlns:xsd="http://www.w3.org/2001/XMLSchema" xmlns:xs="http://www.w3.org/2001/XMLSchema" xmlns:p="http://schemas.microsoft.com/office/2006/metadata/properties" xmlns:ns2="2f826a3b-4391-4112-b9fe-4d146b839093" xmlns:ns3="a89e9af3-6047-4e67-a19b-ed03dc59956e" targetNamespace="http://schemas.microsoft.com/office/2006/metadata/properties" ma:root="true" ma:fieldsID="bcfd46b00d67e30fa87cd202bcfc1b11" ns2:_="" ns3:_="">
    <xsd:import namespace="2f826a3b-4391-4112-b9fe-4d146b839093"/>
    <xsd:import namespace="a89e9af3-6047-4e67-a19b-ed03dc599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26a3b-4391-4112-b9fe-4d146b839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f44570f-cf30-449a-8b24-b1981c26f3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e9af3-6047-4e67-a19b-ed03dc5995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86eff85-f9f1-4b0d-ab39-e03f5c032572}" ma:internalName="TaxCatchAll" ma:showField="CatchAllData" ma:web="a89e9af3-6047-4e67-a19b-ed03dc599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826a3b-4391-4112-b9fe-4d146b839093">
      <Terms xmlns="http://schemas.microsoft.com/office/infopath/2007/PartnerControls"/>
    </lcf76f155ced4ddcb4097134ff3c332f>
    <TaxCatchAll xmlns="a89e9af3-6047-4e67-a19b-ed03dc59956e" xsi:nil="true"/>
  </documentManagement>
</p:properties>
</file>

<file path=customXml/itemProps1.xml><?xml version="1.0" encoding="utf-8"?>
<ds:datastoreItem xmlns:ds="http://schemas.openxmlformats.org/officeDocument/2006/customXml" ds:itemID="{E1B21B3D-05EC-4514-9F51-8204BD89FD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9BF702-3C89-4DA5-8F54-B25ABCC5DA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488773-AA60-4011-A8F5-677DC4AD5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826a3b-4391-4112-b9fe-4d146b839093"/>
    <ds:schemaRef ds:uri="a89e9af3-6047-4e67-a19b-ed03dc5995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8298B4-8B98-4EE1-A46E-66367BF6A80C}">
  <ds:schemaRefs>
    <ds:schemaRef ds:uri="http://schemas.microsoft.com/office/2006/metadata/properties"/>
    <ds:schemaRef ds:uri="http://schemas.microsoft.com/office/infopath/2007/PartnerControls"/>
    <ds:schemaRef ds:uri="2f826a3b-4391-4112-b9fe-4d146b839093"/>
    <ds:schemaRef ds:uri="a89e9af3-6047-4e67-a19b-ed03dc5995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C:\Users\lburton\Desktop\Marketing\Templates Corporate Internal\.ptmp29DAFB\CCL Templates\CCL2020-Blank.dotx</Template>
  <TotalTime>1</TotalTime>
  <Pages>13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Umar Hussain</cp:lastModifiedBy>
  <cp:revision>2</cp:revision>
  <cp:lastPrinted>2022-06-13T11:16:00Z</cp:lastPrinted>
  <dcterms:created xsi:type="dcterms:W3CDTF">2024-05-27T07:19:00Z</dcterms:created>
  <dcterms:modified xsi:type="dcterms:W3CDTF">2024-05-27T07:19:00Z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0x010100B8CEF455A1098C428B5578873BB2AA86</vt:lpwstr>
  </property>
  <property fmtid="{D5CDD505-2E9C-101B-9397-08002B2CF9AE}" pid="3" name="MediaServiceImageTags">
    <vt:lpwstr/>
  </property>
</Properties>
</file>